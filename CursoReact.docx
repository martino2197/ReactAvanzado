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Características básicas de react</w:t>
      </w:r>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Toda la UI se divide en elementos más pequeños llamados componentes, en react,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r>
        <w:rPr>
          <w:rStyle w:val="nfasis"/>
          <w:rFonts w:ascii="Arial" w:eastAsiaTheme="majorEastAsia" w:hAnsi="Arial" w:cs="Arial"/>
          <w:color w:val="273B47"/>
        </w:rPr>
        <w:t>petgram</w:t>
      </w:r>
      <w:r>
        <w:rPr>
          <w:rFonts w:ascii="Arial" w:hAnsi="Arial" w:cs="Arial"/>
          <w:color w:val="273B47"/>
        </w:rPr>
        <w:t>. Tendremos nuestras rutas, gestión de usuarios y likes.</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Utilizaremos como empaquetador y transpilador:</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r w:rsidR="00A57C9A">
          <w:rPr>
            <w:rStyle w:val="Hipervnculo"/>
            <w:rFonts w:ascii="Arial" w:hAnsi="Arial" w:cs="Arial"/>
            <w:color w:val="0791E6"/>
          </w:rPr>
          <w:t>Webpack</w:t>
        </w:r>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r w:rsidR="00A57C9A">
          <w:rPr>
            <w:rStyle w:val="Hipervnculo"/>
            <w:rFonts w:ascii="Arial" w:hAnsi="Arial" w:cs="Arial"/>
            <w:color w:val="0791E6"/>
          </w:rPr>
          <w:t>styled-components</w:t>
        </w:r>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Como linter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fetching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r w:rsidR="00A57C9A">
          <w:rPr>
            <w:rStyle w:val="Hipervnculo"/>
            <w:rFonts w:ascii="Arial" w:hAnsi="Arial" w:cs="Arial"/>
            <w:color w:val="0791E6"/>
          </w:rPr>
          <w:t>GraphQL</w:t>
        </w:r>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r w:rsidR="00A57C9A">
          <w:rPr>
            <w:rStyle w:val="Hipervnculo"/>
            <w:rFonts w:ascii="Arial" w:hAnsi="Arial" w:cs="Arial"/>
            <w:color w:val="0791E6"/>
          </w:rPr>
          <w:t>React Apollo</w:t>
        </w:r>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r w:rsidR="00A57C9A">
          <w:rPr>
            <w:rStyle w:val="Hipervnculo"/>
            <w:rFonts w:ascii="Arial" w:hAnsi="Arial" w:cs="Arial"/>
            <w:color w:val="0791E6"/>
          </w:rPr>
          <w:t>Reach Router</w:t>
        </w:r>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r w:rsidR="00A57C9A">
          <w:rPr>
            <w:rStyle w:val="Hipervnculo"/>
            <w:rFonts w:ascii="Arial" w:hAnsi="Arial" w:cs="Arial"/>
            <w:color w:val="0791E6"/>
          </w:rPr>
          <w:t>Lighthouse</w:t>
        </w:r>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r w:rsidR="00A57C9A">
          <w:rPr>
            <w:rStyle w:val="Hipervnculo"/>
            <w:rFonts w:ascii="Arial" w:hAnsi="Arial" w:cs="Arial"/>
            <w:color w:val="0791E6"/>
          </w:rPr>
          <w:t>Cypress</w:t>
        </w:r>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Por último haremos SEO, PWA y Deploy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r w:rsidR="00A57C9A">
          <w:rPr>
            <w:rStyle w:val="Hipervnculo"/>
            <w:rFonts w:ascii="Arial" w:hAnsi="Arial" w:cs="Arial"/>
            <w:color w:val="0791E6"/>
          </w:rPr>
          <w:t>React Helmet</w:t>
        </w:r>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r w:rsidR="00A57C9A">
          <w:rPr>
            <w:rStyle w:val="Hipervnculo"/>
            <w:rFonts w:ascii="Arial" w:hAnsi="Arial" w:cs="Arial"/>
            <w:color w:val="0791E6"/>
          </w:rPr>
          <w:t>Workbox</w:t>
        </w:r>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r w:rsidR="00A57C9A">
          <w:rPr>
            <w:rStyle w:val="Hipervnculo"/>
            <w:rFonts w:ascii="Arial" w:hAnsi="Arial" w:cs="Arial"/>
            <w:color w:val="0791E6"/>
          </w:rPr>
          <w:t>Progressive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r w:rsidR="00A57C9A">
          <w:rPr>
            <w:rStyle w:val="Hipervnculo"/>
            <w:rFonts w:ascii="Arial" w:hAnsi="Arial" w:cs="Arial"/>
            <w:color w:val="0791E6"/>
          </w:rPr>
          <w:t xml:space="preserve">Deply con </w:t>
        </w:r>
        <w:r w:rsidR="006632A2">
          <w:rPr>
            <w:rStyle w:val="Hipervnculo"/>
            <w:rFonts w:ascii="Arial" w:hAnsi="Arial" w:cs="Arial"/>
            <w:color w:val="0791E6"/>
          </w:rPr>
          <w:t>Vercel</w:t>
        </w:r>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github.com/midudev/curso-platzi-react-avanzado</w:t>
        </w:r>
      </w:hyperlink>
      <w:r>
        <w:rPr>
          <w:rFonts w:ascii="Arial" w:hAnsi="Arial" w:cs="Arial"/>
          <w:color w:val="273B47"/>
        </w:rPr>
        <w:t> usando </w:t>
      </w:r>
      <w:r>
        <w:rPr>
          <w:rStyle w:val="CdigoHTML"/>
          <w:color w:val="273B47"/>
        </w:rPr>
        <w:t>git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Vamos a instalar webpack y webpack-cli como dependencias de desarrollo con: </w:t>
      </w:r>
      <w:r>
        <w:rPr>
          <w:rStyle w:val="CdigoHTML"/>
          <w:color w:val="273B47"/>
        </w:rPr>
        <w:t>npm i webpack wepack-cli --save-dev</w:t>
      </w:r>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r>
        <w:rPr>
          <w:rStyle w:val="CdigoHTML"/>
          <w:color w:val="273B47"/>
        </w:rPr>
        <w:t>src</w:t>
      </w:r>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r>
        <w:rPr>
          <w:rStyle w:val="CdigoHTML"/>
          <w:color w:val="273B47"/>
        </w:rPr>
        <w:t>console.log('Empezamos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r>
        <w:rPr>
          <w:rStyle w:val="nfasis"/>
          <w:rFonts w:ascii="Arial" w:hAnsi="Arial" w:cs="Arial"/>
          <w:color w:val="273B47"/>
        </w:rPr>
        <w:t>root</w:t>
      </w:r>
      <w:r>
        <w:rPr>
          <w:rFonts w:ascii="Arial" w:hAnsi="Arial" w:cs="Arial"/>
          <w:color w:val="273B47"/>
        </w:rPr>
        <w:t> de nuestro proyecto un archivo </w:t>
      </w:r>
      <w:r>
        <w:rPr>
          <w:rStyle w:val="CdigoHTML"/>
          <w:color w:val="273B47"/>
        </w:rPr>
        <w:t>webpack.config.js</w:t>
      </w:r>
      <w:r>
        <w:rPr>
          <w:rFonts w:ascii="Arial" w:hAnsi="Arial" w:cs="Arial"/>
          <w:color w:val="273B47"/>
        </w:rPr>
        <w:t> el cual tendrá toda la configuración de webpack</w:t>
      </w:r>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r>
        <w:rPr>
          <w:rStyle w:val="CdigoHTML"/>
          <w:color w:val="273B47"/>
        </w:rPr>
        <w:t>html-webpack-plugin</w:t>
      </w:r>
      <w:r>
        <w:rPr>
          <w:rFonts w:ascii="Arial" w:hAnsi="Arial" w:cs="Arial"/>
          <w:color w:val="273B47"/>
        </w:rPr>
        <w:t> con: </w:t>
      </w:r>
      <w:r>
        <w:rPr>
          <w:rStyle w:val="CdigoHTML"/>
          <w:color w:val="273B47"/>
        </w:rPr>
        <w:t>npm i html-webpack-plugin --save-dev</w:t>
      </w:r>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Instalaremos </w:t>
      </w:r>
      <w:r w:rsidRPr="00A53E27">
        <w:rPr>
          <w:rStyle w:val="CdigoHTML"/>
          <w:color w:val="273B47"/>
          <w:lang w:val="en-US"/>
        </w:rPr>
        <w:t>webpack-dev-server</w:t>
      </w:r>
      <w:r w:rsidRPr="00A53E27">
        <w:rPr>
          <w:rFonts w:ascii="Arial" w:hAnsi="Arial" w:cs="Arial"/>
          <w:color w:val="273B47"/>
          <w:lang w:val="en-US"/>
        </w:rPr>
        <w:t> con: </w:t>
      </w:r>
      <w:r w:rsidRPr="00A53E27">
        <w:rPr>
          <w:rStyle w:val="CdigoHTML"/>
          <w:color w:val="273B47"/>
          <w:lang w:val="en-US"/>
        </w:rPr>
        <w:t>npm i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r>
        <w:rPr>
          <w:rStyle w:val="CdigoHTML"/>
          <w:color w:val="273B47"/>
        </w:rPr>
        <w:t>dev</w:t>
      </w:r>
      <w:r>
        <w:rPr>
          <w:rFonts w:ascii="Arial" w:hAnsi="Arial" w:cs="Arial"/>
          <w:color w:val="273B47"/>
        </w:rPr>
        <w:t>: </w:t>
      </w:r>
      <w:r>
        <w:rPr>
          <w:rStyle w:val="CdigoHTML"/>
          <w:color w:val="273B47"/>
        </w:rPr>
        <w:t>"dev": "webpack-dev-server"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HtmlWebpackPlugin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r w:rsidRPr="00A53E27">
        <w:rPr>
          <w:rStyle w:val="hljs-builtin"/>
          <w:color w:val="A6E22E"/>
          <w:lang w:val="en-US"/>
        </w:rPr>
        <w:t>module</w:t>
      </w:r>
      <w:r w:rsidRPr="00A53E27">
        <w:rPr>
          <w:rStyle w:val="CdigoHTML"/>
          <w:color w:val="FFFFFF"/>
          <w:lang w:val="en-US"/>
        </w:rPr>
        <w:t>.exports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plugins: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HtmlWebpackPlugin()</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r w:rsidRPr="00A53E27">
        <w:rPr>
          <w:rFonts w:ascii="Courier New" w:hAnsi="Courier New" w:cs="Courier New"/>
          <w:color w:val="FFFFFF"/>
          <w:sz w:val="21"/>
          <w:szCs w:val="21"/>
          <w:shd w:val="clear" w:color="auto" w:fill="333333"/>
          <w:lang w:val="en-US"/>
        </w:rPr>
        <w:t>npx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./src/</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"dev"</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"webpack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En esta clase vamos a configurar React instalando las dependencias </w:t>
      </w:r>
      <w:r w:rsidRPr="00C42422">
        <w:rPr>
          <w:rFonts w:ascii="Courier New" w:eastAsia="Times New Roman" w:hAnsi="Courier New" w:cs="Courier New"/>
          <w:color w:val="273B47"/>
          <w:sz w:val="20"/>
          <w:szCs w:val="20"/>
          <w:lang w:val="es-MX" w:eastAsia="es-MX"/>
        </w:rPr>
        <w:t>npm i react react-dom</w:t>
      </w:r>
      <w:r w:rsidRPr="00C42422">
        <w:rPr>
          <w:rFonts w:ascii="Arial" w:eastAsia="Times New Roman" w:hAnsi="Arial" w:cs="Arial"/>
          <w:color w:val="273B47"/>
          <w:sz w:val="24"/>
          <w:szCs w:val="24"/>
          <w:lang w:val="es-MX" w:eastAsia="es-MX"/>
        </w:rPr>
        <w:t> y Babel para poder transpilar código </w:t>
      </w:r>
      <w:r w:rsidRPr="00C42422">
        <w:rPr>
          <w:rFonts w:ascii="Arial" w:eastAsia="Times New Roman" w:hAnsi="Arial" w:cs="Arial"/>
          <w:i/>
          <w:iCs/>
          <w:color w:val="273B47"/>
          <w:sz w:val="24"/>
          <w:szCs w:val="24"/>
          <w:lang w:val="es-MX" w:eastAsia="es-MX"/>
        </w:rPr>
        <w:t>jsx</w:t>
      </w:r>
      <w:r w:rsidRPr="00C42422">
        <w:rPr>
          <w:rFonts w:ascii="Arial" w:eastAsia="Times New Roman" w:hAnsi="Arial" w:cs="Arial"/>
          <w:color w:val="273B47"/>
          <w:sz w:val="24"/>
          <w:szCs w:val="24"/>
          <w:lang w:val="es-MX" w:eastAsia="es-MX"/>
        </w:rPr>
        <w:t> a JavaScript Vanilla con: </w:t>
      </w:r>
      <w:r w:rsidRPr="00C42422">
        <w:rPr>
          <w:rFonts w:ascii="Courier New" w:eastAsia="Times New Roman" w:hAnsi="Courier New" w:cs="Courier New"/>
          <w:color w:val="273B47"/>
          <w:sz w:val="20"/>
          <w:szCs w:val="20"/>
          <w:lang w:val="es-MX" w:eastAsia="es-MX"/>
        </w:rPr>
        <w:t>npm i @babel/core @babel/preset-env babel-loader @babel/preset-react --save-dev</w:t>
      </w:r>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/\.js$/</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/node_modules/</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r w:rsidRPr="00C42422">
        <w:rPr>
          <w:rFonts w:ascii="Courier New" w:eastAsia="Times New Roman" w:hAnsi="Courier New" w:cs="Courier New"/>
          <w:color w:val="FFFFFF"/>
          <w:sz w:val="20"/>
          <w:szCs w:val="20"/>
          <w:lang w:val="es-MX" w:eastAsia="es-MX"/>
        </w:rPr>
        <w:t>presets: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'@babel/preset-env'</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'@babel/preset-react'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Vamos a instalar StandardJS como dependencia de desarrollo con: </w:t>
      </w:r>
      <w:r>
        <w:rPr>
          <w:rStyle w:val="CdigoHTML"/>
          <w:color w:val="273B47"/>
        </w:rPr>
        <w:t>npm i standard --save-dev</w:t>
      </w:r>
      <w:r>
        <w:rPr>
          <w:rFonts w:ascii="Arial" w:hAnsi="Arial" w:cs="Arial"/>
          <w:color w:val="273B47"/>
        </w:rPr>
        <w:t>. StandardJS nos va a servir de Linter para una mejor escritura de JavaScript/React.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r>
        <w:rPr>
          <w:rStyle w:val="CdigoHTML"/>
          <w:color w:val="273B47"/>
        </w:rPr>
        <w:t>package.json</w:t>
      </w:r>
      <w:r>
        <w:rPr>
          <w:rFonts w:ascii="Arial" w:hAnsi="Arial" w:cs="Arial"/>
          <w:color w:val="273B47"/>
        </w:rPr>
        <w:t>: </w:t>
      </w:r>
      <w:r>
        <w:rPr>
          <w:rStyle w:val="CdigoHTML"/>
          <w:color w:val="273B47"/>
        </w:rPr>
        <w:t>""lint"":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Ahora vamos a ignorar aquellos archivos que no queremos que el Linter arregle, añadiremos en nuestro </w:t>
      </w:r>
      <w:r>
        <w:rPr>
          <w:rStyle w:val="CdigoHTML"/>
          <w:color w:val="273B47"/>
        </w:rPr>
        <w:t>package.json</w:t>
      </w:r>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Ahora, queremos que nuestro Linter nos detecte los errores a medida que vamos escribiendo, para hacer esto añadimos lo siguiente a nuestro </w:t>
      </w:r>
      <w:r>
        <w:rPr>
          <w:rStyle w:val="CdigoHTML"/>
          <w:color w:val="273B47"/>
        </w:rPr>
        <w:t>package.json</w:t>
      </w:r>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""eslintConfig"":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""./node_modules/standard/eslintrc.json""</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hyperlink r:id="rId33" w:tgtFrame="_blank" w:history="1">
        <w:r>
          <w:rPr>
            <w:rStyle w:val="Hipervnculo"/>
            <w:rFonts w:ascii="Arial" w:hAnsi="Arial" w:cs="Arial"/>
            <w:color w:val="0791E6"/>
          </w:rPr>
          <w:t>ESLint</w:t>
        </w:r>
      </w:hyperlink>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hyperlink r:id="rId34" w:tgtFrame="_blank" w:history="1">
        <w:r>
          <w:rPr>
            <w:rStyle w:val="Hipervnculo"/>
            <w:rFonts w:ascii="Arial" w:hAnsi="Arial" w:cs="Arial"/>
            <w:color w:val="0791E6"/>
          </w:rPr>
          <w:t>Prettier</w:t>
        </w:r>
      </w:hyperlink>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las siguientes configuraciones en VSCode:</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r>
        <w:rPr>
          <w:rFonts w:ascii="Arial" w:hAnsi="Arial" w:cs="Arial"/>
          <w:color w:val="273B47"/>
        </w:rPr>
        <w:t>Format On Save: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r>
        <w:rPr>
          <w:rFonts w:ascii="Arial" w:hAnsi="Arial" w:cs="Arial"/>
          <w:color w:val="273B47"/>
        </w:rPr>
        <w:t>Prettier: Eslint Integration: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r w:rsidRPr="006632A2">
        <w:rPr>
          <w:rFonts w:ascii="Arial" w:hAnsi="Arial" w:cs="Arial"/>
          <w:color w:val="273B47"/>
          <w:lang w:val="en-US"/>
        </w:rPr>
        <w:t>Eslint: Auto Fix On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hyperlink r:id="rId35" w:tgtFrame="_blank" w:history="1">
        <w:r>
          <w:rPr>
            <w:rStyle w:val="Hipervnculo"/>
            <w:rFonts w:ascii="Arial" w:hAnsi="Arial" w:cs="Arial"/>
            <w:color w:val="0791E6"/>
          </w:rPr>
          <w:t>Vercel</w:t>
        </w:r>
      </w:hyperlink>
      <w:r>
        <w:rPr>
          <w:rFonts w:ascii="Arial" w:hAnsi="Arial" w:cs="Arial"/>
          <w:color w:val="273B47"/>
        </w:rPr>
        <w:t> para hacer el </w:t>
      </w:r>
      <w:r>
        <w:rPr>
          <w:rStyle w:val="nfasis"/>
          <w:rFonts w:ascii="Arial" w:hAnsi="Arial" w:cs="Arial"/>
          <w:color w:val="273B47"/>
        </w:rPr>
        <w:t>deploy</w:t>
      </w:r>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hyperlink r:id="rId36" w:tgtFrame="_blank" w:history="1">
        <w:r>
          <w:rPr>
            <w:rStyle w:val="Hipervnculo"/>
            <w:rFonts w:ascii="Arial" w:hAnsi="Arial" w:cs="Arial"/>
            <w:color w:val="0791E6"/>
          </w:rPr>
          <w:t>Vercel</w:t>
        </w:r>
      </w:hyperlink>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r>
        <w:rPr>
          <w:rStyle w:val="CdigoHTML"/>
          <w:color w:val="273B47"/>
        </w:rPr>
        <w:t>Vercel.json</w:t>
      </w:r>
      <w:r>
        <w:rPr>
          <w:rFonts w:ascii="Arial" w:hAnsi="Arial" w:cs="Arial"/>
          <w:color w:val="273B47"/>
        </w:rPr>
        <w:t> que preparamos para ti con toda la configuración necesaria para hacer el deploy.</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Para desplegar el proyecto del backend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r>
        <w:rPr>
          <w:rStyle w:val="CdigoHTML"/>
          <w:color w:val="273B47"/>
        </w:rPr>
        <w:t>name</w:t>
      </w:r>
      <w:r>
        <w:rPr>
          <w:rFonts w:ascii="Arial" w:hAnsi="Arial" w:cs="Arial"/>
          <w:color w:val="273B47"/>
        </w:rPr>
        <w:t> de la aplicación en el </w:t>
      </w:r>
      <w:r>
        <w:rPr>
          <w:rStyle w:val="CdigoHTML"/>
          <w:color w:val="273B47"/>
        </w:rPr>
        <w:t>Vercel.json</w:t>
      </w:r>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r>
        <w:rPr>
          <w:rStyle w:val="CdigoHTML"/>
          <w:color w:val="273B47"/>
        </w:rPr>
        <w:t>Vercel</w:t>
      </w:r>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para desplegar nuestro front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r>
        <w:rPr>
          <w:rStyle w:val="CdigoHTML"/>
          <w:color w:val="273B47"/>
        </w:rPr>
        <w:t>Vercel.json</w:t>
      </w:r>
      <w:r>
        <w:rPr>
          <w:rFonts w:ascii="Arial" w:hAnsi="Arial" w:cs="Arial"/>
          <w:color w:val="273B47"/>
        </w:rPr>
        <w:t> en el root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""petgram"",</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r>
        <w:rPr>
          <w:rStyle w:val="CdigoHTML"/>
          <w:color w:val="FFFFFF"/>
          <w:lang w:val="en-US"/>
        </w:rPr>
        <w:t>Vercel</w:t>
      </w:r>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""src"": ""package.json""</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""src"": ""(.*).js"",</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""dest"":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""src"": ""(.*).json"",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""dest"": ""/$1.json""</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""src"": ""/.*"",</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""dest"":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r>
        <w:rPr>
          <w:rStyle w:val="CdigoHTML"/>
          <w:color w:val="273B47"/>
        </w:rPr>
        <w:t>package.json</w:t>
      </w:r>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""Vercel-build"": ""npm run build""</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Finalmente en la raíz de nuestro proyecto ejecutaremos </w:t>
      </w:r>
      <w:r>
        <w:rPr>
          <w:rStyle w:val="CdigoHTML"/>
          <w:color w:val="273B47"/>
        </w:rPr>
        <w:t>Vercel</w:t>
      </w:r>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Seria bueno que actualizarán este video. Now ya no es now ahora es vercel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Instalar vercel a traves del comando </w:t>
      </w:r>
      <w:r w:rsidRPr="006F1B22">
        <w:rPr>
          <w:rFonts w:ascii="Arial" w:eastAsia="Times New Roman" w:hAnsi="Arial" w:cs="Arial"/>
          <w:b/>
          <w:bCs/>
          <w:sz w:val="20"/>
          <w:szCs w:val="20"/>
          <w:lang w:val="es-MX" w:eastAsia="es-MX"/>
        </w:rPr>
        <w:t>npm i -g vercel</w:t>
      </w:r>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Despues de instalar vercel deben hacer </w:t>
      </w:r>
      <w:r w:rsidRPr="006F1B22">
        <w:rPr>
          <w:rFonts w:ascii="Arial" w:eastAsia="Times New Roman" w:hAnsi="Arial" w:cs="Arial"/>
          <w:b/>
          <w:bCs/>
          <w:sz w:val="20"/>
          <w:szCs w:val="20"/>
          <w:lang w:val="es-MX" w:eastAsia="es-MX"/>
        </w:rPr>
        <w:t>vercel login</w:t>
      </w:r>
      <w:r w:rsidRPr="006F1B22">
        <w:rPr>
          <w:rFonts w:ascii="Arial" w:eastAsia="Times New Roman" w:hAnsi="Arial" w:cs="Arial"/>
          <w:sz w:val="20"/>
          <w:szCs w:val="20"/>
          <w:lang w:val="es-MX" w:eastAsia="es-MX"/>
        </w:rPr>
        <w:t> y verificar su correo electronico, para que la instancia de versel local este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Luego si realizar los pasos que dice el profe, pero con la difencia que el comando </w:t>
      </w:r>
      <w:r w:rsidRPr="006F1B22">
        <w:rPr>
          <w:rFonts w:ascii="Arial" w:eastAsia="Times New Roman" w:hAnsi="Arial" w:cs="Arial"/>
          <w:b/>
          <w:bCs/>
          <w:sz w:val="20"/>
          <w:szCs w:val="20"/>
          <w:lang w:val="es-MX" w:eastAsia="es-MX"/>
        </w:rPr>
        <w:t>no es now, es vercel</w:t>
      </w:r>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Si alguno tuvo inconvenientes en VSCode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Format On Save: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Prettier: Eslint Integration: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r w:rsidRPr="006F1B22">
        <w:rPr>
          <w:rFonts w:ascii="Arial" w:eastAsia="Times New Roman" w:hAnsi="Arial" w:cs="Arial"/>
          <w:color w:val="4A4A4A"/>
          <w:sz w:val="24"/>
          <w:szCs w:val="24"/>
          <w:lang w:val="en-US" w:eastAsia="es-MX"/>
        </w:rPr>
        <w:t>Eslint: Auto Fix On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6F1B22">
        <w:rPr>
          <w:rFonts w:ascii="Courier New" w:eastAsia="Times New Roman" w:hAnsi="Courier New" w:cs="Courier New"/>
          <w:color w:val="FFFFFF"/>
          <w:sz w:val="20"/>
          <w:szCs w:val="20"/>
          <w:lang w:val="es-MX" w:eastAsia="es-MX"/>
        </w:rPr>
        <w:t>npm i prettier eslint-config-prettier eslint-plugin-prettier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Y configure manualmente en Open Settings (settings.json) ubicado en la parte superior derecha del editor (Tiene forma de {} o como un archivo" y revisan si su archivo de configuración tiene las siguiente lineas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"editor.codeActionsOnSave"</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"source.fixAll.eslint"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"eslint.format.enable"</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"prettier.eslintIntegration"</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Courier New" w:eastAsia="Times New Roman" w:hAnsi="Courier New" w:cs="Courier New"/>
          <w:color w:val="4A4A4A"/>
          <w:sz w:val="20"/>
          <w:szCs w:val="20"/>
          <w:lang w:val="es-MX" w:eastAsia="es-MX"/>
        </w:rPr>
        <w:t>eslint.autofixonsave: true</w:t>
      </w:r>
      <w:r w:rsidRPr="006F1B22">
        <w:rPr>
          <w:rFonts w:ascii="Arial" w:eastAsia="Times New Roman" w:hAnsi="Arial" w:cs="Arial"/>
          <w:color w:val="4A4A4A"/>
          <w:sz w:val="24"/>
          <w:szCs w:val="24"/>
          <w:lang w:val="es-MX" w:eastAsia="es-MX"/>
        </w:rPr>
        <w:t> esta obsoleto por eso debe reemplazarse con </w:t>
      </w:r>
      <w:r w:rsidRPr="006F1B22">
        <w:rPr>
          <w:rFonts w:ascii="Courier New" w:eastAsia="Times New Roman" w:hAnsi="Courier New" w:cs="Courier New"/>
          <w:color w:val="4A4A4A"/>
          <w:sz w:val="20"/>
          <w:szCs w:val="20"/>
          <w:lang w:val="es-MX" w:eastAsia="es-MX"/>
        </w:rPr>
        <w:t>editor.codeActionsOnSave</w:t>
      </w:r>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HTML-centric:</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r w:rsidRPr="006905FE">
        <w:rPr>
          <w:rStyle w:val="hljs-attr"/>
          <w:color w:val="F92672"/>
          <w:sz w:val="18"/>
          <w:szCs w:val="16"/>
          <w:shd w:val="clear" w:color="auto" w:fill="272822"/>
          <w:lang w:val="en-US"/>
        </w:rPr>
        <w:t>className</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button.addEventListener(</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doSomething()</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JavaScript-centric:</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attr"/>
          <w:color w:val="F92672"/>
          <w:sz w:val="18"/>
          <w:szCs w:val="16"/>
          <w:shd w:val="clear" w:color="auto" w:fill="272822"/>
          <w:lang w:val="en-US"/>
        </w:rPr>
        <w:t>className</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attr"/>
          <w:color w:val="F92672"/>
          <w:sz w:val="18"/>
          <w:szCs w:val="16"/>
          <w:shd w:val="clear" w:color="auto" w:fill="272822"/>
          <w:lang w:val="en-US"/>
        </w:rPr>
        <w:t>onClick</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{doSomething}</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Ahora hoy en día pasamos a CSS-in-JS nos permite no solo hacer el jsx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styled.button</w:t>
      </w:r>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border-radius: 4px;</w:t>
      </w:r>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${props =&gt; props.accent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background: red;</w:t>
      </w:r>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#fff;</w:t>
      </w:r>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Con CSS-in-JS no debemos preocuparnos por tener dos clases igual, no nos debemos preocupar por el Critical Path CSS, tendremos un CSS mucho más óptimo.</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hyperlink r:id="rId37" w:tgtFrame="_blank" w:history="1">
        <w:r w:rsidRPr="006905FE">
          <w:rPr>
            <w:rStyle w:val="Hipervnculo"/>
            <w:rFonts w:ascii="Arial" w:hAnsi="Arial" w:cs="Arial"/>
            <w:color w:val="0791E6"/>
            <w:sz w:val="20"/>
            <w:szCs w:val="20"/>
          </w:rPr>
          <w:t>styled-components</w:t>
        </w:r>
      </w:hyperlink>
      <w:r w:rsidRPr="006905FE">
        <w:rPr>
          <w:rFonts w:ascii="Arial" w:hAnsi="Arial" w:cs="Arial"/>
          <w:color w:val="273B47"/>
          <w:sz w:val="20"/>
          <w:szCs w:val="20"/>
        </w:rPr>
        <w:t> el cual es una biblioteca para CSS-in-JS pensada más que todo para React</w:t>
      </w:r>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Los styled-components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Los styled components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Los styled components le permiten escribir CSS simple en sus componentes sin preocuparte por las colisiones de nombres de clase y haciendo uso del poder de JavaScript para manejar estilos con lógica (basado en props).</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Nota: en styled components escribes CSS exacto, así que prácticamente todo lo que puedes hacer en CSS lo puedes hacer en styled components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importar styled components</w:t>
      </w:r>
    </w:p>
    <w:p w14:paraId="6C111AB1"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hljs-keyword"/>
          <w:b/>
          <w:bCs/>
          <w:color w:val="F92672"/>
          <w:sz w:val="18"/>
          <w:szCs w:val="16"/>
        </w:rPr>
        <w:t>import</w:t>
      </w:r>
      <w:r w:rsidRPr="006905FE">
        <w:rPr>
          <w:rStyle w:val="CdigoHTML"/>
          <w:color w:val="FFFFFF"/>
          <w:sz w:val="18"/>
          <w:szCs w:val="16"/>
        </w:rPr>
        <w:t xml:space="preserve"> styled </w:t>
      </w:r>
      <w:r w:rsidRPr="006905FE">
        <w:rPr>
          <w:rStyle w:val="hljs-keyword"/>
          <w:b/>
          <w:bCs/>
          <w:color w:val="F92672"/>
          <w:sz w:val="18"/>
          <w:szCs w:val="16"/>
        </w:rPr>
        <w:t>from</w:t>
      </w:r>
      <w:r w:rsidRPr="006905FE">
        <w:rPr>
          <w:rStyle w:val="CdigoHTML"/>
          <w:color w:val="FFFFFF"/>
          <w:sz w:val="18"/>
          <w:szCs w:val="16"/>
        </w:rPr>
        <w:t xml:space="preserve"> </w:t>
      </w:r>
      <w:r w:rsidRPr="006905FE">
        <w:rPr>
          <w:rStyle w:val="hljs-string"/>
          <w:color w:val="A6E22E"/>
          <w:sz w:val="18"/>
          <w:szCs w:val="16"/>
        </w:rPr>
        <w:t>'styled-components'</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crear un componente con estilo basado en algún elemento html</w:t>
      </w:r>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DivConEstilo = styled.div</w:t>
      </w:r>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t>color:red;</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background:black;</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Utilizar el componente como si fuera cualquier componente de React</w:t>
      </w:r>
    </w:p>
    <w:p w14:paraId="58DB0A50"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hljs-keyword"/>
          <w:b/>
          <w:bCs/>
          <w:color w:val="F92672"/>
          <w:sz w:val="18"/>
          <w:szCs w:val="16"/>
        </w:rPr>
        <w:t>const</w:t>
      </w:r>
      <w:r w:rsidRPr="006905FE">
        <w:rPr>
          <w:rStyle w:val="CdigoHTML"/>
          <w:color w:val="FFFFFF"/>
          <w:sz w:val="18"/>
          <w:szCs w:val="16"/>
        </w:rPr>
        <w:t xml:space="preserve"> Contenedor = () =&gt;{</w:t>
      </w:r>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r w:rsidRPr="006905FE">
        <w:rPr>
          <w:rStyle w:val="hljs-keyword"/>
          <w:b/>
          <w:bCs/>
          <w:color w:val="F92672"/>
          <w:sz w:val="18"/>
          <w:szCs w:val="16"/>
        </w:rPr>
        <w:t>return</w:t>
      </w:r>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r w:rsidRPr="006905FE">
        <w:rPr>
          <w:rStyle w:val="hljs-name"/>
          <w:color w:val="F92672"/>
          <w:sz w:val="18"/>
          <w:szCs w:val="16"/>
        </w:rPr>
        <w:t>DivConEstilo</w:t>
      </w:r>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Hola Styled Component</w:t>
      </w:r>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r w:rsidRPr="006905FE">
        <w:rPr>
          <w:rStyle w:val="hljs-name"/>
          <w:color w:val="F92672"/>
          <w:sz w:val="18"/>
          <w:szCs w:val="16"/>
        </w:rPr>
        <w:t>DivConEstilo</w:t>
      </w:r>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8"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r>
        <w:t>npm install styled-components</w:t>
      </w:r>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hyperlink r:id="rId39" w:tgtFrame="_blank" w:history="1">
        <w:r w:rsidRPr="0031564B">
          <w:rPr>
            <w:rStyle w:val="Hipervnculo"/>
            <w:rFonts w:ascii="Arial" w:hAnsi="Arial" w:cs="Arial"/>
            <w:color w:val="0791E6"/>
            <w:sz w:val="22"/>
            <w:szCs w:val="22"/>
          </w:rPr>
          <w:t>styled-components</w:t>
        </w:r>
      </w:hyperlink>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Para que el código del styled-component esté mejor formateado en nuestro editor utilizaremos esta extensión </w:t>
      </w:r>
      <w:hyperlink r:id="rId40" w:tgtFrame="_blank" w:history="1">
        <w:r w:rsidRPr="0031564B">
          <w:rPr>
            <w:rStyle w:val="Hipervnculo"/>
            <w:rFonts w:ascii="Arial" w:hAnsi="Arial" w:cs="Arial"/>
            <w:color w:val="0791E6"/>
            <w:sz w:val="22"/>
            <w:szCs w:val="22"/>
          </w:rPr>
          <w:t>vscode-styled-components</w:t>
        </w:r>
      </w:hyperlink>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Una buena practica seria definir desde styled-components, los globalStyles, de esta manera podras definir los valores que mejor te convengan… aqui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 createGlobalStyle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GlobalStyles = createGlobalStyle</w:t>
      </w:r>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border-box;</w:t>
      </w:r>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10px;</w:t>
      </w:r>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*:before,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0;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1.5rem;</w:t>
      </w:r>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sans-serif;</w:t>
      </w:r>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none;</w:t>
      </w:r>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r w:rsidRPr="0031564B">
        <w:rPr>
          <w:rFonts w:ascii="Courier New" w:eastAsia="Times New Roman" w:hAnsi="Courier New" w:cs="Courier New"/>
          <w:b/>
          <w:bCs/>
          <w:color w:val="F92672"/>
          <w:sz w:val="20"/>
          <w:szCs w:val="20"/>
          <w:lang w:val="es-MX" w:eastAsia="es-MX"/>
        </w:rPr>
        <w:t>export</w:t>
      </w:r>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GlobalStyles;</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r w:rsidRPr="00535AB8">
        <w:rPr>
          <w:rFonts w:ascii="Courier New" w:eastAsia="Times New Roman" w:hAnsi="Courier New" w:cs="Courier New"/>
          <w:color w:val="273B47"/>
          <w:sz w:val="18"/>
          <w:szCs w:val="18"/>
          <w:lang w:val="es-MX" w:eastAsia="es-MX"/>
        </w:rPr>
        <w:t>styled-components</w:t>
      </w:r>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src/GlobalStyles.js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 createGlobalStyle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GlobalStyle = createGlobalStyle</w:t>
      </w:r>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border-box;</w:t>
      </w:r>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BlinkMacSystemFont, 'Segoe UI', Roboto, Oxygen, Ubuntu, Cantarell, 'Open Sans', 'Helvetica Neue', sans-serif;</w:t>
      </w:r>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inherit;</w:t>
      </w:r>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margin: 0;</w:t>
      </w:r>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none;</w:t>
      </w:r>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transparent;</w:t>
      </w:r>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0;</w:t>
      </w:r>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0;</w:t>
      </w:r>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#fefefe;</w:t>
      </w:r>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100vh;</w:t>
      </w:r>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auto;</w:t>
      </w:r>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max-width: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overscroll-behavior: none;</w:t>
      </w:r>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100%;</w:t>
      </w:r>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rgba(0,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hidden;</w:t>
      </w:r>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100vh;</w:t>
      </w:r>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padding-bottom: 10px;</w:t>
      </w:r>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props con el rest operator… , recibirlos como parametros directamente en el componente y que mas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41" w:tgtFrame="_blank" w:history="1">
        <w:r w:rsidR="001866BD">
          <w:rPr>
            <w:rStyle w:val="Hipervnculo"/>
            <w:rFonts w:ascii="Arial" w:eastAsiaTheme="majorEastAsia" w:hAnsi="Arial" w:cs="Arial"/>
            <w:color w:val="0791E6"/>
          </w:rPr>
          <w:t>Método map()</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42" w:tgtFrame="_blank" w:history="1">
        <w:r w:rsidR="001866BD">
          <w:rPr>
            <w:rStyle w:val="Hipervnculo"/>
            <w:rFonts w:ascii="Arial" w:eastAsiaTheme="majorEastAsia" w:hAnsi="Arial" w:cs="Arial"/>
            <w:color w:val="0791E6"/>
          </w:rPr>
          <w:t>Operador rest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r w:rsidRPr="001866BD">
        <w:rPr>
          <w:rFonts w:ascii="Arial" w:eastAsia="Times New Roman" w:hAnsi="Arial" w:cs="Arial"/>
          <w:color w:val="555555"/>
          <w:sz w:val="20"/>
          <w:szCs w:val="20"/>
          <w:lang w:val="es-MX" w:eastAsia="es-MX"/>
        </w:rPr>
        <w:t>Returning to our add() example:</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add(...numbersToAdd)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numbersToAdd.reduce((sum, next) =&gt; sum + next);</w:t>
            </w:r>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add(...numbers);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Courier New" w:eastAsia="Times New Roman" w:hAnsi="Courier New" w:cs="Courier New"/>
                <w:sz w:val="18"/>
                <w:szCs w:val="18"/>
                <w:lang w:val="es-MX" w:eastAsia="es-MX"/>
              </w:rPr>
              <w:t>add(1,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This is extremely useful when you have an unknown (at dev time) number of arguments that you want to pass to a function. You can </w:t>
      </w:r>
      <w:r w:rsidRPr="001866BD">
        <w:rPr>
          <w:rFonts w:ascii="Courier New" w:eastAsia="Times New Roman" w:hAnsi="Courier New" w:cs="Courier New"/>
          <w:color w:val="555555"/>
          <w:sz w:val="18"/>
          <w:szCs w:val="18"/>
          <w:bdr w:val="none" w:sz="0" w:space="0" w:color="auto" w:frame="1"/>
          <w:lang w:val="en-US" w:eastAsia="es-MX"/>
        </w:rPr>
        <w:t>.push()</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llamado .</w:t>
      </w:r>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hyperlink r:id="rId44" w:anchor="/" w:tgtFrame="_blank" w:history="1">
        <w:r w:rsidRPr="00E51117">
          <w:rPr>
            <w:rStyle w:val="Hipervnculo"/>
            <w:rFonts w:ascii="Arial" w:hAnsi="Arial" w:cs="Arial"/>
            <w:color w:val="0791E6"/>
            <w:sz w:val="22"/>
            <w:szCs w:val="22"/>
          </w:rPr>
          <w:t>react-icons</w:t>
        </w:r>
      </w:hyperlink>
      <w:r w:rsidRPr="00E51117">
        <w:rPr>
          <w:rFonts w:ascii="Arial" w:hAnsi="Arial" w:cs="Arial"/>
          <w:color w:val="273B47"/>
          <w:sz w:val="22"/>
          <w:szCs w:val="22"/>
        </w:rPr>
        <w:t> para darle una propuesta visual mucho más amigable a nuestro proyecto con íconos como Font Awesome, Ionicons, Material Design Icons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r>
        <w:rPr>
          <w:rFonts w:ascii="Lucida Console" w:hAnsi="Lucida Console" w:cs="Lucida Console"/>
          <w:sz w:val="18"/>
          <w:szCs w:val="18"/>
        </w:rPr>
        <w:t>npm install react-icons</w:t>
      </w:r>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47" w:tgtFrame="_blank" w:history="1">
        <w:r w:rsidRPr="00372D50">
          <w:rPr>
            <w:rStyle w:val="Hipervnculo"/>
            <w:lang w:val="es-MX"/>
          </w:rPr>
          <w:t>maketext.io</w:t>
        </w:r>
      </w:hyperlink>
      <w:r w:rsidRPr="00372D50">
        <w:rPr>
          <w:lang w:val="es-MX"/>
        </w:rPr>
        <w:t> para crear nuestro logo y descargarlo en SVG. Posteriormente a esto utilizaremos </w:t>
      </w:r>
      <w:hyperlink r:id="rId48"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r w:rsidRPr="00372D50">
        <w:rPr>
          <w:i/>
          <w:iCs/>
          <w:lang w:val="es-MX"/>
        </w:rPr>
        <w:t>svg</w:t>
      </w:r>
      <w:r w:rsidRPr="00372D50">
        <w:rPr>
          <w:lang w:val="es-MX"/>
        </w:rPr>
        <w:t> en un componente utilizaremos </w:t>
      </w:r>
      <w:hyperlink r:id="rId49"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Con Hooks</w:t>
      </w:r>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Sin Hooks</w:t>
      </w:r>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¿Qué son los Hooks?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Funciones que nos permiten acceder a casi todas las características de react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getSnaphotBeforeUpdate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componentDidCatch</w:t>
      </w:r>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Los hooks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useState: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useEffect: permite ejecutar una funcion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useContext: permite acceder a la context API para obtener valores que se utilizaran en toda la aplicacion de forma global, sin necesidad de pasarla por las props.</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El ciclo de vida de los componentes en React permitía en nuestros componentes con </w:t>
      </w:r>
      <w:r w:rsidRPr="008D20F7">
        <w:rPr>
          <w:rStyle w:val="CdigoHTML"/>
          <w:color w:val="1A1A1A"/>
          <w:sz w:val="20"/>
        </w:rPr>
        <w:t>class</w:t>
      </w:r>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Con los hooks también podremos acceder a ese ciclo de vida en nuestros componentes funcionales aunque de una forma más clara y sencilla. Para ello usaremos </w:t>
      </w:r>
      <w:r w:rsidRPr="008D20F7">
        <w:rPr>
          <w:rStyle w:val="CdigoHTML"/>
          <w:b/>
          <w:bCs/>
          <w:color w:val="1A1A1A"/>
          <w:sz w:val="20"/>
        </w:rPr>
        <w:t>useEffect</w:t>
      </w:r>
      <w:r w:rsidRPr="008D20F7">
        <w:rPr>
          <w:rStyle w:val="Textoennegrita"/>
          <w:rFonts w:ascii="Segoe UI" w:hAnsi="Segoe UI" w:cs="Segoe UI"/>
          <w:color w:val="333333"/>
        </w:rPr>
        <w:t>, un hook que recibe como parámetro una función que se ejecutará cada vez que nuestro componente se renderice, ya sea por un cambio de estado, por recibir props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r w:rsidRPr="00AA51F6">
        <w:rPr>
          <w:rFonts w:ascii="Courier New" w:eastAsia="Times New Roman" w:hAnsi="Courier New" w:cs="Courier New"/>
          <w:color w:val="FFFFFF"/>
          <w:sz w:val="20"/>
          <w:szCs w:val="20"/>
          <w:lang w:val="en-US" w:eastAsia="es-MX"/>
        </w:rPr>
        <w:t>;</w:t>
      </w:r>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 ContainerCategorySkeleton, CategoryImage, CategoryTitle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CategorySkeleton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&lt;ContainerCategorySkeleton&gt;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&lt;CategoryImage light={props.light}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&lt;CategoryTitle light={props.light}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&lt;/ContainerCategorySkeleton&gt;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 css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 skeletonStyle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ContainerCategorySkeleton = styled.</w:t>
      </w:r>
      <w:r w:rsidRPr="00AA51F6">
        <w:rPr>
          <w:rFonts w:ascii="Courier New" w:eastAsia="Times New Roman" w:hAnsi="Courier New" w:cs="Courier New"/>
          <w:b/>
          <w:bCs/>
          <w:color w:val="F92672"/>
          <w:sz w:val="20"/>
          <w:szCs w:val="20"/>
          <w:lang w:val="en-US" w:eastAsia="es-MX"/>
        </w:rPr>
        <w:t>div`</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flex</w:t>
      </w:r>
      <w:r w:rsidRPr="00AA51F6">
        <w:rPr>
          <w:rFonts w:ascii="Courier New" w:eastAsia="Times New Roman" w:hAnsi="Courier New" w:cs="Courier New"/>
          <w:color w:val="75715E"/>
          <w:sz w:val="20"/>
          <w:szCs w:val="20"/>
          <w:lang w:val="en-US" w:eastAsia="es-MX"/>
        </w:rPr>
        <w:t>;</w:t>
      </w:r>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center</w:t>
      </w:r>
      <w:r w:rsidRPr="00AA51F6">
        <w:rPr>
          <w:rFonts w:ascii="Courier New" w:eastAsia="Times New Roman" w:hAnsi="Courier New" w:cs="Courier New"/>
          <w:color w:val="75715E"/>
          <w:sz w:val="20"/>
          <w:szCs w:val="20"/>
          <w:lang w:val="en-US" w:eastAsia="es-MX"/>
        </w:rPr>
        <w:t>;</w:t>
      </w:r>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CategoryImage = styled.</w:t>
      </w:r>
      <w:r w:rsidRPr="00AA51F6">
        <w:rPr>
          <w:rFonts w:ascii="Courier New" w:eastAsia="Times New Roman" w:hAnsi="Courier New" w:cs="Courier New"/>
          <w:b/>
          <w:bCs/>
          <w:color w:val="F92672"/>
          <w:sz w:val="20"/>
          <w:szCs w:val="20"/>
          <w:lang w:val="en-US" w:eastAsia="es-MX"/>
        </w:rPr>
        <w:t>div`</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css`</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${skeletonStyle(props.light)}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CategoryTitle = styled.</w:t>
      </w:r>
      <w:r w:rsidRPr="00AA51F6">
        <w:rPr>
          <w:rFonts w:ascii="Courier New" w:eastAsia="Times New Roman" w:hAnsi="Courier New" w:cs="Courier New"/>
          <w:b/>
          <w:bCs/>
          <w:color w:val="F92672"/>
          <w:sz w:val="20"/>
          <w:szCs w:val="20"/>
          <w:lang w:val="en-US" w:eastAsia="es-MX"/>
        </w:rPr>
        <w:t>div`</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26px</w:t>
      </w:r>
      <w:r w:rsidRPr="00AA51F6">
        <w:rPr>
          <w:rFonts w:ascii="Courier New" w:eastAsia="Times New Roman" w:hAnsi="Courier New" w:cs="Courier New"/>
          <w:color w:val="75715E"/>
          <w:sz w:val="20"/>
          <w:szCs w:val="20"/>
          <w:lang w:val="en-US" w:eastAsia="es-MX"/>
        </w:rPr>
        <w:t>;</w:t>
      </w:r>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15px</w:t>
      </w:r>
      <w:r w:rsidRPr="00AA51F6">
        <w:rPr>
          <w:rFonts w:ascii="Courier New" w:eastAsia="Times New Roman" w:hAnsi="Courier New" w:cs="Courier New"/>
          <w:color w:val="75715E"/>
          <w:sz w:val="20"/>
          <w:szCs w:val="20"/>
          <w:lang w:val="en-US" w:eastAsia="es-MX"/>
        </w:rPr>
        <w:t>;</w:t>
      </w:r>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8px</w:t>
      </w:r>
      <w:r w:rsidRPr="00AA51F6">
        <w:rPr>
          <w:rFonts w:ascii="Courier New" w:eastAsia="Times New Roman" w:hAnsi="Courier New" w:cs="Courier New"/>
          <w:color w:val="75715E"/>
          <w:sz w:val="20"/>
          <w:szCs w:val="20"/>
          <w:lang w:val="en-US" w:eastAsia="es-MX"/>
        </w:rPr>
        <w:t>;</w:t>
      </w:r>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css`</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${skeletonStyle(props.light)}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/animation/skeleton/style.js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import { css,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const skeletonBackground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css`</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 !light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css`linear-gradient(-90deg,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css`linear-gradient(-90deg,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400%</w:t>
      </w:r>
      <w:r w:rsidRPr="00AA51F6">
        <w:rPr>
          <w:rFonts w:ascii="Courier New" w:eastAsia="Times New Roman" w:hAnsi="Courier New" w:cs="Courier New"/>
          <w:color w:val="75715E"/>
          <w:sz w:val="20"/>
          <w:szCs w:val="20"/>
          <w:lang w:val="en-US" w:eastAsia="es-MX"/>
        </w:rPr>
        <w:t>;</w:t>
      </w:r>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${skeletonLoading} 1.2s ease-in-out infinite</w:t>
      </w:r>
      <w:r w:rsidRPr="00AA51F6">
        <w:rPr>
          <w:rFonts w:ascii="Courier New" w:eastAsia="Times New Roman" w:hAnsi="Courier New" w:cs="Courier New"/>
          <w:color w:val="75715E"/>
          <w:sz w:val="20"/>
          <w:szCs w:val="20"/>
          <w:lang w:val="en-US" w:eastAsia="es-MX"/>
        </w:rPr>
        <w:t>;</w:t>
      </w:r>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const skeletonLoading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skeletonStyle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=&gt; skeletonBackground(light)</w:t>
      </w:r>
      <w:r w:rsidRPr="00AA51F6">
        <w:rPr>
          <w:rFonts w:ascii="Courier New" w:eastAsia="Times New Roman" w:hAnsi="Courier New" w:cs="Courier New"/>
          <w:color w:val="75715E"/>
          <w:sz w:val="20"/>
          <w:szCs w:val="20"/>
          <w:lang w:val="en-US" w:eastAsia="es-MX"/>
        </w:rPr>
        <w:t>;</w:t>
      </w:r>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hyperlink r:id="rId66" w:tgtFrame="_blank" w:history="1">
        <w:r w:rsidRPr="00295FB3">
          <w:rPr>
            <w:rStyle w:val="Hipervnculo"/>
            <w:sz w:val="20"/>
            <w:szCs w:val="20"/>
          </w:rPr>
          <w:t>polyfill de Intersection Observer</w:t>
        </w:r>
      </w:hyperlink>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Otra manera de preguntar por una key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'IntersectionObserver'</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color w:val="A6E22E"/>
          <w:sz w:val="14"/>
          <w:szCs w:val="14"/>
          <w:lang w:val="es-MX" w:eastAsia="es-MX"/>
        </w:rPr>
        <w:t>window</w:t>
      </w:r>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Eso te devolverá un boolean.</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Recientemente salió ECMA 2020 y ya se pueden usar imports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JSON.parse(like) cuando obtiene el valor del local storage, de lo contrario siempre que le das like a una foto no volvera a false, porque lo que retorna es un string con el valor “false” hay que parsearlo para que lo lea, al principio funciona ya que los valores que devuelven son null! </w:t>
      </w:r>
      <w:r w:rsidRPr="00AD5614">
        <w:rPr>
          <w:rFonts w:ascii="Arial" w:eastAsia="Times New Roman" w:hAnsi="Arial" w:cs="Arial"/>
          <w:color w:val="4A4A4A"/>
          <w:sz w:val="20"/>
          <w:szCs w:val="20"/>
          <w:lang w:val="en-US" w:eastAsia="es-MX"/>
        </w:rPr>
        <w:t>(osea falsos)</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setLiked] = useState(()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Cierto lo habia olvidado. La informacion que se almacena en el localStorage es un string. Por eso cuando hacemos el cambio de !liked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Si aun asi tienen duda pueden comprobarlo con </w:t>
      </w:r>
      <w:r w:rsidRPr="00AD5614">
        <w:rPr>
          <w:rFonts w:ascii="Courier New" w:hAnsi="Courier New" w:cs="Courier New"/>
          <w:color w:val="4A4A4A"/>
          <w:sz w:val="20"/>
          <w:szCs w:val="20"/>
          <w:shd w:val="clear" w:color="auto" w:fill="FFFFFF"/>
        </w:rPr>
        <w:t>typeof like</w:t>
      </w:r>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Cree este custm hook ara hacer fetch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 useState, useEffect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useFetch = </w:t>
      </w:r>
      <w:r w:rsidRPr="00DD5417">
        <w:rPr>
          <w:rFonts w:ascii="Courier New" w:eastAsia="Times New Roman" w:hAnsi="Courier New" w:cs="Courier New"/>
          <w:color w:val="A6E22E"/>
          <w:sz w:val="14"/>
          <w:szCs w:val="14"/>
          <w:lang w:val="en-US" w:eastAsia="es-MX"/>
        </w:rPr>
        <w:t>url</w:t>
      </w:r>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setData] = useState([])</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setLoading] = useState(</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useEffect(()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setLoading(</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fetchdata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r w:rsidRPr="00DD5417">
        <w:rPr>
          <w:rFonts w:ascii="Courier New" w:eastAsia="Times New Roman" w:hAnsi="Courier New" w:cs="Courier New"/>
          <w:color w:val="A6E22E"/>
          <w:sz w:val="14"/>
          <w:szCs w:val="14"/>
          <w:lang w:val="en-US" w:eastAsia="es-MX"/>
        </w:rPr>
        <w:t>url</w:t>
      </w:r>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response.json()</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setData(data)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setLoading(</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fetchdata()</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s-MX" w:eastAsia="es-MX"/>
        </w:rPr>
        <w:t>return</w:t>
      </w:r>
      <w:r w:rsidRPr="00DD5417">
        <w:rPr>
          <w:rFonts w:ascii="Courier New" w:eastAsia="Times New Roman" w:hAnsi="Courier New" w:cs="Courier New"/>
          <w:color w:val="FFFFFF"/>
          <w:sz w:val="14"/>
          <w:szCs w:val="14"/>
          <w:lang w:val="es-MX" w:eastAsia="es-MX"/>
        </w:rPr>
        <w:t xml:space="preserve"> { </w:t>
      </w:r>
      <w:r w:rsidRPr="00DD5417">
        <w:rPr>
          <w:rFonts w:ascii="Courier New" w:eastAsia="Times New Roman" w:hAnsi="Courier New" w:cs="Courier New"/>
          <w:color w:val="BF79DB"/>
          <w:sz w:val="14"/>
          <w:szCs w:val="14"/>
          <w:lang w:val="es-MX" w:eastAsia="es-MX"/>
        </w:rPr>
        <w:t>data</w:t>
      </w:r>
      <w:r w:rsidRPr="00DD5417">
        <w:rPr>
          <w:rFonts w:ascii="Courier New" w:eastAsia="Times New Roman" w:hAnsi="Courier New" w:cs="Courier New"/>
          <w:color w:val="FFFFFF"/>
          <w:sz w:val="14"/>
          <w:szCs w:val="14"/>
          <w:lang w:val="es-MX" w:eastAsia="es-MX"/>
        </w:rPr>
        <w:t>: data, loading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Lo use en LisCategories</w:t>
      </w:r>
      <w:r w:rsidRPr="00DD5417">
        <w:rPr>
          <w:rFonts w:ascii="Arial" w:eastAsia="Times New Roman" w:hAnsi="Arial" w:cs="Arial"/>
          <w:color w:val="4A4A4A"/>
          <w:sz w:val="14"/>
          <w:szCs w:val="14"/>
          <w:lang w:val="es-MX" w:eastAsia="es-MX"/>
        </w:rPr>
        <w:br/>
        <w:t>y solo lo cambie asi</w:t>
      </w:r>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color w:val="BF79DB"/>
          <w:sz w:val="14"/>
          <w:szCs w:val="14"/>
          <w:lang w:val="en-US" w:eastAsia="es-MX"/>
        </w:rPr>
        <w:t>data</w:t>
      </w:r>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Gráfico El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GraphQL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r w:rsidRPr="00863D7D">
        <w:rPr>
          <w:rFonts w:ascii="Arial" w:eastAsia="Times New Roman" w:hAnsi="Arial" w:cs="Arial"/>
          <w:i/>
          <w:iCs/>
          <w:color w:val="273B47"/>
          <w:sz w:val="20"/>
          <w:szCs w:val="20"/>
          <w:lang w:val="es-MX" w:eastAsia="es-MX"/>
        </w:rPr>
        <w:t>fields</w:t>
      </w:r>
      <w:r w:rsidRPr="00863D7D">
        <w:rPr>
          <w:rFonts w:ascii="Arial" w:eastAsia="Times New Roman" w:hAnsi="Arial" w:cs="Arial"/>
          <w:color w:val="273B47"/>
          <w:sz w:val="20"/>
          <w:szCs w:val="20"/>
          <w:lang w:val="es-MX" w:eastAsia="es-MX"/>
        </w:rPr>
        <w:t>; GraphQL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React Apollo es un cliente que nos va a permitir conectarnos a un servidor GraphQL.</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r w:rsidRPr="00863D7D">
        <w:rPr>
          <w:rFonts w:ascii="Courier New" w:eastAsia="Times New Roman" w:hAnsi="Courier New" w:cs="Courier New"/>
          <w:color w:val="273B47"/>
          <w:sz w:val="16"/>
          <w:szCs w:val="16"/>
          <w:lang w:val="es-MX" w:eastAsia="es-MX"/>
        </w:rPr>
        <w:t>npm i apollo-boost</w:t>
      </w:r>
      <w:r w:rsidRPr="00863D7D">
        <w:rPr>
          <w:rFonts w:ascii="Arial" w:eastAsia="Times New Roman" w:hAnsi="Arial" w:cs="Arial"/>
          <w:color w:val="273B47"/>
          <w:sz w:val="20"/>
          <w:szCs w:val="20"/>
          <w:lang w:val="es-MX" w:eastAsia="es-MX"/>
        </w:rPr>
        <w:t>, una utilidad que nos permite inicializar nuestra conexión con un servidor de Apollo muy rápidamente y sin configuración, necesitaremos </w:t>
      </w:r>
      <w:r w:rsidRPr="00863D7D">
        <w:rPr>
          <w:rFonts w:ascii="Courier New" w:eastAsia="Times New Roman" w:hAnsi="Courier New" w:cs="Courier New"/>
          <w:color w:val="273B47"/>
          <w:sz w:val="16"/>
          <w:szCs w:val="16"/>
          <w:lang w:val="es-MX" w:eastAsia="es-MX"/>
        </w:rPr>
        <w:t>npm i react-apollo</w:t>
      </w:r>
      <w:r w:rsidRPr="00863D7D">
        <w:rPr>
          <w:rFonts w:ascii="Arial" w:eastAsia="Times New Roman" w:hAnsi="Arial" w:cs="Arial"/>
          <w:color w:val="273B47"/>
          <w:sz w:val="20"/>
          <w:szCs w:val="20"/>
          <w:lang w:val="es-MX" w:eastAsia="es-MX"/>
        </w:rPr>
        <w:t> el cual es la integración de Apollo con React y finalmente </w:t>
      </w:r>
      <w:r w:rsidRPr="00863D7D">
        <w:rPr>
          <w:rFonts w:ascii="Courier New" w:eastAsia="Times New Roman" w:hAnsi="Courier New" w:cs="Courier New"/>
          <w:color w:val="273B47"/>
          <w:sz w:val="16"/>
          <w:szCs w:val="16"/>
          <w:lang w:val="es-MX" w:eastAsia="es-MX"/>
        </w:rPr>
        <w:t>npm i graphql</w:t>
      </w:r>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para inicializar nuestro cliente de Apollo con GraphQL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ApolloClient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 ApolloProvider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b/>
          <w:bCs/>
          <w:color w:val="F92672"/>
          <w:sz w:val="16"/>
          <w:szCs w:val="16"/>
          <w:lang w:val="es-MX" w:eastAsia="es-MX"/>
        </w:rPr>
        <w:t>const</w:t>
      </w:r>
      <w:r w:rsidRPr="00863D7D">
        <w:rPr>
          <w:rFonts w:ascii="Courier New" w:eastAsia="Times New Roman" w:hAnsi="Courier New" w:cs="Courier New"/>
          <w:color w:val="FFFFFF"/>
          <w:sz w:val="16"/>
          <w:szCs w:val="16"/>
          <w:lang w:val="es-MX" w:eastAsia="es-MX"/>
        </w:rPr>
        <w:t xml:space="preserve"> client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ApolloClient({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uri: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ReactDOM.render(</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&lt;ApolloProvider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F92672"/>
          <w:sz w:val="16"/>
          <w:szCs w:val="16"/>
          <w:lang w:val="es-MX" w:eastAsia="es-MX"/>
        </w:rPr>
        <w:t>ApolloProvider</w:t>
      </w:r>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document.getElementById('app')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r w:rsidRPr="00C87B6B">
        <w:rPr>
          <w:rFonts w:ascii="Lucida Console" w:hAnsi="Lucida Console" w:cs="Lucida Console"/>
          <w:sz w:val="18"/>
          <w:szCs w:val="18"/>
          <w:lang w:val="en-US"/>
        </w:rPr>
        <w:t>npm install apollo-boost react-apollo graphql</w:t>
      </w:r>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para ocupar hooks Tambien s</w:t>
      </w:r>
      <w:r>
        <w:rPr>
          <w:rFonts w:ascii="Lucida Console" w:hAnsi="Lucida Console" w:cs="Lucida Console"/>
          <w:sz w:val="18"/>
          <w:szCs w:val="18"/>
          <w:lang w:val="es-MX"/>
        </w:rPr>
        <w:t>e tiene que agregar npm install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M: withPhotos</w:t>
      </w:r>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V: ListOfPhotoCardComponent</w:t>
      </w:r>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C: ListOfPhotoCard</w:t>
      </w:r>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Estoy realizando este ejercicio utilizando hooks,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En el entrypoint de la app importamos el ApolloClient, ApolloProvider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ReactDOM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'react-dom'</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App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ApolloClient, InMemoryCache, ApolloProvider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ApolloClient({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uri: process.env.API_URL,</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InMemoryCache()</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ReactDOM.render(</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ApolloProvider</w:t>
      </w:r>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ApolloProvider</w:t>
      </w:r>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document.getElementById('app'))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El query lo separé en un custom hook</w:t>
      </w:r>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gql, useQuery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useGetPhotos (categoryId)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gql`</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getPhotos($categoryId: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(categoryId: $categoryId){</w:t>
      </w:r>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categoryId</w:t>
      </w:r>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src</w:t>
      </w:r>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userId</w:t>
      </w:r>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 loading, error, data } = useQuery(GET_PHOTOS, { variables: { categoryId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 loading,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y ListOfPhotocards.js implementa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PhotoCard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'../PhotoCard'</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useGetPhotos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'../../hooks/useGetPhotos'</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ListOfPhotoCards = ({ categoryId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 loading, error, data } = useGetPhotos(categoryId)</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{data.photos.map((photo)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PhotoCard</w:t>
      </w:r>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r w:rsidRPr="006A381F">
        <w:rPr>
          <w:rStyle w:val="hljs-name"/>
          <w:color w:val="F92672"/>
          <w:sz w:val="18"/>
          <w:szCs w:val="16"/>
        </w:rPr>
        <w:t>ul</w:t>
      </w:r>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77"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Me costó un poco entender lo de las render props,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render props</w:t>
      </w:r>
      <w:r w:rsidRPr="000868DB">
        <w:rPr>
          <w:rFonts w:ascii="Arial" w:hAnsi="Arial" w:cs="Arial"/>
          <w:color w:val="4A4A4A"/>
          <w:sz w:val="20"/>
          <w:szCs w:val="20"/>
        </w:rPr>
        <w:t> está basada en la propiedad </w:t>
      </w:r>
      <w:r w:rsidRPr="000868DB">
        <w:rPr>
          <w:rStyle w:val="Textoennegrita"/>
          <w:rFonts w:ascii="Arial" w:hAnsi="Arial" w:cs="Arial"/>
          <w:color w:val="4A4A4A"/>
          <w:sz w:val="20"/>
          <w:szCs w:val="20"/>
        </w:rPr>
        <w:t>children</w:t>
      </w:r>
      <w:r w:rsidRPr="000868DB">
        <w:rPr>
          <w:rFonts w:ascii="Arial" w:hAnsi="Arial" w:cs="Arial"/>
          <w:color w:val="4A4A4A"/>
          <w:sz w:val="20"/>
          <w:szCs w:val="20"/>
        </w:rPr>
        <w:t> de los componentes de react,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(puede ser un fetching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78"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Primero creamos un componente que haga toda la lógica del fetching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const GetPokemon = ({ children, pokemonNumber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[pokemon, setPokemon] = useState([]);</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useEffect(()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window.fetch(`https://pokeapi.co/api/v2/pokemon/${pokemonNumber}/`)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.then((res) =&gt; res.json())</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.then((myPokemon)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setPokemon({</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src: myPokemon.sprites.front_default,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.catch((error) =&gt; { console.error(error);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return ( // acá toda hacer un return del children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&lt;div&gt;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{children(</w:t>
      </w:r>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pokemon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&lt;/div&gt;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Después ya podemos acceder a la data del componente al invocarlo y pasar en el children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&lt;GetPokemon</w:t>
      </w:r>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pokemonNumber={key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 pokemon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r w:rsidRPr="000868DB">
        <w:rPr>
          <w:rStyle w:val="hljs-name"/>
          <w:color w:val="F92672"/>
          <w:sz w:val="18"/>
          <w:szCs w:val="16"/>
          <w:lang w:val="en-US"/>
        </w:rPr>
        <w:t>Pokemon</w:t>
      </w:r>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r w:rsidRPr="000868DB">
        <w:rPr>
          <w:rStyle w:val="hljs-attr"/>
          <w:color w:val="F92672"/>
          <w:sz w:val="18"/>
          <w:szCs w:val="16"/>
          <w:lang w:val="en-US"/>
        </w:rPr>
        <w:t>src</w:t>
      </w:r>
      <w:r w:rsidRPr="000868DB">
        <w:rPr>
          <w:rStyle w:val="hljs-tag"/>
          <w:color w:val="F92672"/>
          <w:sz w:val="18"/>
          <w:szCs w:val="16"/>
          <w:lang w:val="en-US"/>
        </w:rPr>
        <w:t>=</w:t>
      </w:r>
      <w:r w:rsidRPr="000868DB">
        <w:rPr>
          <w:rStyle w:val="hljs-string"/>
          <w:color w:val="A6E22E"/>
          <w:sz w:val="18"/>
          <w:szCs w:val="16"/>
          <w:lang w:val="en-US"/>
        </w:rPr>
        <w:t>{pokemon.src}</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r w:rsidRPr="000868DB">
        <w:rPr>
          <w:rStyle w:val="hljs-attr"/>
          <w:color w:val="F92672"/>
          <w:sz w:val="18"/>
          <w:szCs w:val="16"/>
          <w:lang w:val="en-US"/>
        </w:rPr>
        <w:t>pokemonName</w:t>
      </w:r>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r w:rsidRPr="000868DB">
        <w:rPr>
          <w:rStyle w:val="hljs-attr"/>
          <w:color w:val="F92672"/>
          <w:sz w:val="18"/>
          <w:szCs w:val="16"/>
          <w:lang w:val="en-US"/>
        </w:rPr>
        <w:t>pokemonNumber</w:t>
      </w:r>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r w:rsidRPr="000868DB">
        <w:rPr>
          <w:rStyle w:val="hljs-attr"/>
          <w:color w:val="F92672"/>
          <w:sz w:val="18"/>
          <w:szCs w:val="16"/>
        </w:rPr>
        <w:t>key</w:t>
      </w:r>
      <w:r w:rsidRPr="000868DB">
        <w:rPr>
          <w:rStyle w:val="hljs-tag"/>
          <w:color w:val="F92672"/>
          <w:sz w:val="18"/>
          <w:szCs w:val="16"/>
        </w:rPr>
        <w:t>=</w:t>
      </w:r>
      <w:r w:rsidRPr="000868DB">
        <w:rPr>
          <w:rStyle w:val="hljs-string"/>
          <w:color w:val="A6E22E"/>
          <w:sz w:val="18"/>
          <w:szCs w:val="16"/>
        </w:rPr>
        <w:t>{key</w:t>
      </w:r>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r w:rsidRPr="000868DB">
        <w:rPr>
          <w:rStyle w:val="hljs-name"/>
          <w:color w:val="F92672"/>
          <w:sz w:val="18"/>
          <w:szCs w:val="16"/>
        </w:rPr>
        <w:t>GetPokemon</w:t>
      </w:r>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9" w:tgtFrame="_blank" w:history="1">
        <w:r w:rsidRPr="000868DB">
          <w:rPr>
            <w:rStyle w:val="Hipervnculo"/>
            <w:rFonts w:ascii="Arial" w:hAnsi="Arial" w:cs="Arial"/>
            <w:color w:val="0791E6"/>
            <w:sz w:val="20"/>
            <w:szCs w:val="20"/>
          </w:rPr>
          <w:t>Dejo acá el repositorio en el que con 3 componentes básicos (App.jsx, Pokemon.jsx y GetPokemon.jsx) juego con las render props</w:t>
        </w:r>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Tengan en cuenta tambien que el proyecto react-apollo esta deprecado </w:t>
      </w:r>
      <w:hyperlink r:id="rId81"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ouch! de la manera que estaba siguiendo esta deprecado el component Query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82"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Les dejo mi código para los que quieran hacer un efecto de Placeholder loading</w:t>
      </w:r>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84"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“loading” al PhotoCard</w:t>
      </w:r>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ReactPlaceholder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 TextBlock, RectShape, RoundShape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photoCardSkeleton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&lt;React.Fragment&gt;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&lt;RectShape color=</w:t>
      </w:r>
      <w:r w:rsidRPr="007A40D5">
        <w:rPr>
          <w:rStyle w:val="hljs-string"/>
          <w:color w:val="A6E22E"/>
          <w:sz w:val="14"/>
          <w:szCs w:val="12"/>
          <w:lang w:val="en-US"/>
        </w:rPr>
        <w:t>"#eee"</w:t>
      </w:r>
      <w:r w:rsidRPr="007A40D5">
        <w:rPr>
          <w:rStyle w:val="CdigoHTML"/>
          <w:color w:val="FFFFFF"/>
          <w:sz w:val="14"/>
          <w:szCs w:val="12"/>
          <w:lang w:val="en-US"/>
        </w:rPr>
        <w:t xml:space="preserve"> style=</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r w:rsidRPr="007A40D5">
        <w:rPr>
          <w:rStyle w:val="hljs-symbol"/>
          <w:color w:val="BF79DB"/>
          <w:sz w:val="14"/>
          <w:szCs w:val="12"/>
          <w:lang w:val="en-US"/>
        </w:rPr>
        <w:t>marginBottom:</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r w:rsidRPr="007A40D5">
        <w:rPr>
          <w:rStyle w:val="hljs-symbol"/>
          <w:color w:val="BF79DB"/>
          <w:sz w:val="14"/>
          <w:szCs w:val="12"/>
          <w:lang w:val="en-US"/>
        </w:rPr>
        <w:t>flexDirection:</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r w:rsidRPr="007A40D5">
        <w:rPr>
          <w:rStyle w:val="hljs-symbol"/>
          <w:color w:val="BF79DB"/>
          <w:sz w:val="14"/>
          <w:szCs w:val="12"/>
          <w:lang w:val="en-US"/>
        </w:rPr>
        <w:t>alignItems:</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&lt;RoundShape</w:t>
      </w:r>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"#eee"</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marginLeft: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hljs-symbol"/>
          <w:color w:val="BF79DB"/>
          <w:sz w:val="14"/>
          <w:szCs w:val="12"/>
          <w:lang w:val="en-US"/>
        </w:rPr>
        <w:t>marginRight: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&lt;TextBlock color=</w:t>
      </w:r>
      <w:r w:rsidRPr="007A40D5">
        <w:rPr>
          <w:rStyle w:val="hljs-string"/>
          <w:color w:val="A6E22E"/>
          <w:sz w:val="14"/>
          <w:szCs w:val="12"/>
          <w:lang w:val="en-US"/>
        </w:rPr>
        <w:t>"#eee"</w:t>
      </w:r>
      <w:r w:rsidRPr="007A40D5">
        <w:rPr>
          <w:rStyle w:val="CdigoHTML"/>
          <w:color w:val="FFFFFF"/>
          <w:sz w:val="14"/>
          <w:szCs w:val="12"/>
          <w:lang w:val="en-US"/>
        </w:rPr>
        <w:t xml:space="preserve"> rows={</w:t>
      </w:r>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React.Fragment&gt;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&lt;ReactPlaceholder</w:t>
      </w:r>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ready={!loading}</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showLoadingAnimation={</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customPlaceholder={photoCardSkeleton}</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&lt;React.Fragment&gt;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href={</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&lt;ImgWrapper&gt;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&lt;Img src={src}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/ImgWrapper&gt;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onClick={() =&gt; setLiked(!liked)}&gt;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React.Fragment&gt;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/ReactPlaceholder&gt;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r w:rsidRPr="003710A0">
        <w:rPr>
          <w:rFonts w:ascii="Courier New" w:eastAsia="Times New Roman" w:hAnsi="Courier New" w:cs="Courier New"/>
          <w:color w:val="273B47"/>
          <w:sz w:val="18"/>
          <w:szCs w:val="18"/>
          <w:lang w:val="es-MX" w:eastAsia="es-MX"/>
        </w:rPr>
        <w:t>mutation</w:t>
      </w:r>
      <w:r w:rsidRPr="003710A0">
        <w:rPr>
          <w:rFonts w:ascii="Arial" w:eastAsia="Times New Roman" w:hAnsi="Arial" w:cs="Arial"/>
          <w:color w:val="273B47"/>
          <w:lang w:val="es-MX" w:eastAsia="es-MX"/>
        </w:rPr>
        <w:t> es otro componente importante en una aplicación Apollo. Es un componente React que proporciona una función para ejecutar una </w:t>
      </w:r>
      <w:r w:rsidRPr="003710A0">
        <w:rPr>
          <w:rFonts w:ascii="Courier New" w:eastAsia="Times New Roman" w:hAnsi="Courier New" w:cs="Courier New"/>
          <w:color w:val="273B47"/>
          <w:sz w:val="18"/>
          <w:szCs w:val="18"/>
          <w:lang w:val="es-MX" w:eastAsia="es-MX"/>
        </w:rPr>
        <w:t>mutation</w:t>
      </w:r>
      <w:r w:rsidRPr="003710A0">
        <w:rPr>
          <w:rFonts w:ascii="Arial" w:eastAsia="Times New Roman" w:hAnsi="Arial" w:cs="Arial"/>
          <w:color w:val="273B47"/>
          <w:lang w:val="es-MX" w:eastAsia="es-MX"/>
        </w:rPr>
        <w:t> de GraphQL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Actualmente la libreria apollo se implementa como @apollo/client y esta super genial usarla como un custom hook. Les comparto el codigo</w:t>
      </w:r>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b/>
          <w:bCs/>
          <w:color w:val="F92672"/>
          <w:sz w:val="16"/>
          <w:szCs w:val="16"/>
          <w:lang w:val="es-MX" w:eastAsia="es-MX"/>
        </w:rPr>
        <w:t>import</w:t>
      </w:r>
      <w:r w:rsidRPr="003710A0">
        <w:rPr>
          <w:rFonts w:ascii="Courier New" w:eastAsia="Times New Roman" w:hAnsi="Courier New" w:cs="Courier New"/>
          <w:color w:val="FFFFFF"/>
          <w:sz w:val="16"/>
          <w:szCs w:val="16"/>
          <w:lang w:val="es-MX" w:eastAsia="es-MX"/>
        </w:rPr>
        <w:t xml:space="preserve"> { useMutation, gql } from </w:t>
      </w:r>
      <w:r w:rsidRPr="003710A0">
        <w:rPr>
          <w:rFonts w:ascii="Courier New" w:eastAsia="Times New Roman" w:hAnsi="Courier New" w:cs="Courier New"/>
          <w:color w:val="A6E22E"/>
          <w:sz w:val="16"/>
          <w:szCs w:val="16"/>
          <w:lang w:val="es-MX" w:eastAsia="es-MX"/>
        </w:rPr>
        <w:t>'@apollo/client'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const MUTATION_LIKE_PHOTO = gql`</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mutation likeAnonymousPhoto($input: LikePhoto!)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likeAnonymousPhoto(input: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export const useMuationToogleLike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 loading: mutationLoading, error: mutationError }] = useMutation(MUTATION_LIKE_PHOTO)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 mutation, mutationLoading, mutationError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Para usarlo lo hacen asi</w:t>
      </w:r>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ImgWrapper, Img,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useLocalStorage } from </w:t>
      </w:r>
      <w:r w:rsidRPr="003710A0">
        <w:rPr>
          <w:rFonts w:ascii="Courier New" w:eastAsia="Times New Roman" w:hAnsi="Courier New" w:cs="Courier New"/>
          <w:color w:val="A6E22E"/>
          <w:sz w:val="16"/>
          <w:szCs w:val="16"/>
          <w:lang w:val="en-US" w:eastAsia="es-MX"/>
        </w:rPr>
        <w:t>'../hooks/useLocalStorage'</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useNearScreen } from </w:t>
      </w:r>
      <w:r w:rsidRPr="003710A0">
        <w:rPr>
          <w:rFonts w:ascii="Courier New" w:eastAsia="Times New Roman" w:hAnsi="Courier New" w:cs="Courier New"/>
          <w:color w:val="A6E22E"/>
          <w:sz w:val="16"/>
          <w:szCs w:val="16"/>
          <w:lang w:val="en-US" w:eastAsia="es-MX"/>
        </w:rPr>
        <w:t>'../hooks/useNearScreen'</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useMuationToogleLike } from </w:t>
      </w:r>
      <w:r w:rsidRPr="003710A0">
        <w:rPr>
          <w:rFonts w:ascii="Courier New" w:eastAsia="Times New Roman" w:hAnsi="Courier New" w:cs="Courier New"/>
          <w:color w:val="A6E22E"/>
          <w:sz w:val="16"/>
          <w:szCs w:val="16"/>
          <w:lang w:val="en-US" w:eastAsia="es-MX"/>
        </w:rPr>
        <w:t>'../hooks/useMutationToogleLike'</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FavButton } from </w:t>
      </w:r>
      <w:r w:rsidRPr="003710A0">
        <w:rPr>
          <w:rFonts w:ascii="Courier New" w:eastAsia="Times New Roman" w:hAnsi="Courier New" w:cs="Courier New"/>
          <w:color w:val="A6E22E"/>
          <w:sz w:val="16"/>
          <w:szCs w:val="16"/>
          <w:lang w:val="en-US" w:eastAsia="es-MX"/>
        </w:rPr>
        <w:t>'../FavButton'</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export const PhotoCard = ({ id, likes = 0, src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useNearScreen()</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 mutation, mutationLoading, mutationError } = useMuationToogleLike()</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setLiked] = useLocalStorage(key,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handleFavClick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input: { id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setLiked(!liked)</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console.log(</w:t>
      </w:r>
      <w:r w:rsidRPr="003710A0">
        <w:rPr>
          <w:rFonts w:ascii="Courier New" w:eastAsia="Times New Roman" w:hAnsi="Courier New" w:cs="Courier New"/>
          <w:color w:val="A6E22E"/>
          <w:sz w:val="16"/>
          <w:szCs w:val="16"/>
          <w:lang w:val="en-US" w:eastAsia="es-MX"/>
        </w:rPr>
        <w:t>'{ mutation, mutationLoading, mutationError }'</w:t>
      </w:r>
      <w:r w:rsidRPr="003710A0">
        <w:rPr>
          <w:rFonts w:ascii="Courier New" w:eastAsia="Times New Roman" w:hAnsi="Courier New" w:cs="Courier New"/>
          <w:color w:val="FFFFFF"/>
          <w:sz w:val="16"/>
          <w:szCs w:val="16"/>
          <w:lang w:val="en-US" w:eastAsia="es-MX"/>
        </w:rPr>
        <w:t>, { mutation, mutationLoading, mutationError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href={`/?detail=${id}`}&gt;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&lt;ImgWrapper&gt;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&lt;Img src={src}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&lt;/ImgWrapper&gt;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&lt;FavButton</w:t>
      </w:r>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onClick={handleFavClick}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&lt;/Article&gt;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Seguramente te estás preguntando cómo puede ser esto, pero si no hemos cambiado en ningún sitio, que tengamos que incrementar el número de l</w:t>
      </w:r>
      <w:r w:rsidRPr="00765726">
        <w:rPr>
          <w:rFonts w:ascii="Arial" w:eastAsia="Times New Roman" w:hAnsi="Arial" w:cs="Arial"/>
          <w:color w:val="273B47"/>
          <w:lang w:val="es-MX" w:eastAsia="es-MX"/>
        </w:rPr>
        <w:t>ikes</w:t>
      </w:r>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Si te fijas en el componente, en ningún sitio hemos tocado nada de las pro</w:t>
      </w:r>
      <w:r w:rsidRPr="00765726">
        <w:rPr>
          <w:rFonts w:ascii="Arial" w:eastAsia="Times New Roman" w:hAnsi="Arial" w:cs="Arial"/>
          <w:color w:val="273B47"/>
          <w:lang w:val="es-MX" w:eastAsia="es-MX"/>
        </w:rPr>
        <w:t>ps</w:t>
      </w:r>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likes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r</w:t>
      </w:r>
      <w:r w:rsidRPr="00765726">
        <w:rPr>
          <w:rFonts w:ascii="Arial" w:eastAsia="Times New Roman" w:hAnsi="Arial" w:cs="Arial"/>
          <w:color w:val="273B47"/>
          <w:lang w:val="es-MX" w:eastAsia="es-MX"/>
        </w:rPr>
        <w:t>eact apol</w:t>
      </w:r>
      <w:r w:rsidR="003710A0" w:rsidRPr="003710A0">
        <w:rPr>
          <w:rFonts w:ascii="Arial" w:eastAsia="Times New Roman" w:hAnsi="Arial" w:cs="Arial"/>
          <w:color w:val="273B47"/>
          <w:lang w:val="es-MX" w:eastAsia="es-MX"/>
        </w:rPr>
        <w:t>lo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Reach Router es una versión simplificada y mejor optimizada de React Router, su creador es Ryan Florence el mismo creador de React Router. Se anunció que los dos paquetes se iban a unir, pero su API se va a parecer más a Reach Router.</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npm install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Para hacerlo en webpack se necesita agregar dos cosas, el publicPath en output e historyApiFallback en devServer:</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output: { publicPath: '/', }, devServer: { historyApiFallback: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r>
        <w:rPr>
          <w:rFonts w:ascii="Arial" w:eastAsia="Times New Roman" w:hAnsi="Arial" w:cs="Arial"/>
          <w:color w:val="273B47"/>
          <w:lang w:val="en-US" w:eastAsia="es-MX"/>
        </w:rPr>
        <w:t>ListOfCategories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Usando Link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r w:rsidRPr="009A27E7">
        <w:rPr>
          <w:rFonts w:ascii="Courier New" w:hAnsi="Courier New" w:cs="Courier New"/>
          <w:color w:val="273B47"/>
          <w:sz w:val="20"/>
          <w:szCs w:val="20"/>
          <w:shd w:val="clear" w:color="auto" w:fill="FFFFFF"/>
        </w:rPr>
        <w:t>Link</w:t>
      </w:r>
      <w:r w:rsidRPr="009A27E7">
        <w:rPr>
          <w:rFonts w:ascii="Arial" w:hAnsi="Arial" w:cs="Arial"/>
          <w:color w:val="273B47"/>
          <w:shd w:val="clear" w:color="auto" w:fill="FFFFFF"/>
        </w:rPr>
        <w:t> para hacer que nuestros enlaces no hagan que la página se recargue y funcione como una Single Page Application. Recuerda siempre que puedas utilizar </w:t>
      </w:r>
      <w:r w:rsidRPr="009A27E7">
        <w:rPr>
          <w:rFonts w:ascii="Courier New" w:hAnsi="Courier New" w:cs="Courier New"/>
          <w:color w:val="273B47"/>
          <w:sz w:val="20"/>
          <w:szCs w:val="20"/>
          <w:shd w:val="clear" w:color="auto" w:fill="FFFFFF"/>
        </w:rPr>
        <w:t>Link</w:t>
      </w:r>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1954530"/>
                    </a:xfrm>
                    <a:prstGeom prst="rect">
                      <a:avLst/>
                    </a:prstGeom>
                  </pic:spPr>
                </pic:pic>
              </a:graphicData>
            </a:graphic>
          </wp:inline>
        </w:drawing>
      </w:r>
    </w:p>
    <w:p w14:paraId="54DA7048" w14:textId="0E68DB2D" w:rsid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3728085"/>
                    </a:xfrm>
                    <a:prstGeom prst="rect">
                      <a:avLst/>
                    </a:prstGeom>
                  </pic:spPr>
                </pic:pic>
              </a:graphicData>
            </a:graphic>
          </wp:inline>
        </w:drawing>
      </w:r>
    </w:p>
    <w:p w14:paraId="67AD01A5" w14:textId="73250EE6" w:rsidR="002E0E18" w:rsidRDefault="002E0E18" w:rsidP="009A27E7">
      <w:pPr>
        <w:spacing w:line="240" w:lineRule="auto"/>
        <w:jc w:val="both"/>
        <w:rPr>
          <w:lang w:val="es-MX" w:eastAsia="es-MX"/>
        </w:rPr>
      </w:pPr>
    </w:p>
    <w:p w14:paraId="6FB98656" w14:textId="6427F34C" w:rsidR="002E0E18" w:rsidRDefault="002E0E18" w:rsidP="002E0E18">
      <w:pPr>
        <w:pStyle w:val="Ttulo1"/>
        <w:tabs>
          <w:tab w:val="left" w:pos="6412"/>
        </w:tabs>
        <w:rPr>
          <w:rFonts w:ascii="Arial" w:eastAsia="Times New Roman" w:hAnsi="Arial" w:cs="Arial"/>
          <w:lang w:eastAsia="es-MX"/>
        </w:rPr>
      </w:pPr>
      <w:r w:rsidRPr="002E0E18">
        <w:rPr>
          <w:rFonts w:ascii="Arial" w:eastAsia="Times New Roman" w:hAnsi="Arial" w:cs="Arial"/>
          <w:lang w:eastAsia="es-MX"/>
        </w:rPr>
        <w:t>Creando la página Detail</w:t>
      </w:r>
    </w:p>
    <w:p w14:paraId="42D148FB" w14:textId="5677E761" w:rsidR="00AA492E" w:rsidRDefault="00AA492E" w:rsidP="00AA492E">
      <w:pPr>
        <w:jc w:val="center"/>
        <w:rPr>
          <w:lang w:eastAsia="es-MX"/>
        </w:rPr>
      </w:pPr>
      <w:r w:rsidRPr="00AA492E">
        <w:rPr>
          <w:lang w:eastAsia="es-MX"/>
        </w:rPr>
        <w:drawing>
          <wp:inline distT="0" distB="0" distL="0" distR="0" wp14:anchorId="7D334A21" wp14:editId="3B9963AA">
            <wp:extent cx="3343922" cy="2286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80591" cy="2311068"/>
                    </a:xfrm>
                    <a:prstGeom prst="rect">
                      <a:avLst/>
                    </a:prstGeom>
                  </pic:spPr>
                </pic:pic>
              </a:graphicData>
            </a:graphic>
          </wp:inline>
        </w:drawing>
      </w:r>
    </w:p>
    <w:p w14:paraId="50F451AC" w14:textId="63A7093A" w:rsidR="00AA492E" w:rsidRDefault="00AA492E" w:rsidP="00AA492E">
      <w:pPr>
        <w:jc w:val="center"/>
        <w:rPr>
          <w:lang w:eastAsia="es-MX"/>
        </w:rPr>
      </w:pPr>
      <w:r w:rsidRPr="00AA492E">
        <w:rPr>
          <w:lang w:eastAsia="es-MX"/>
        </w:rPr>
        <w:lastRenderedPageBreak/>
        <w:drawing>
          <wp:inline distT="0" distB="0" distL="0" distR="0" wp14:anchorId="751C35E2" wp14:editId="080284A3">
            <wp:extent cx="5732145" cy="13296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1329690"/>
                    </a:xfrm>
                    <a:prstGeom prst="rect">
                      <a:avLst/>
                    </a:prstGeom>
                  </pic:spPr>
                </pic:pic>
              </a:graphicData>
            </a:graphic>
          </wp:inline>
        </w:drawing>
      </w:r>
    </w:p>
    <w:p w14:paraId="1A19CFC3" w14:textId="3B501EC0" w:rsidR="00AA492E" w:rsidRDefault="00AA492E" w:rsidP="00AA492E">
      <w:pPr>
        <w:jc w:val="center"/>
        <w:rPr>
          <w:lang w:eastAsia="es-MX"/>
        </w:rPr>
      </w:pPr>
      <w:r w:rsidRPr="00AA492E">
        <w:rPr>
          <w:lang w:eastAsia="es-MX"/>
        </w:rPr>
        <w:drawing>
          <wp:inline distT="0" distB="0" distL="0" distR="0" wp14:anchorId="0BB87F39" wp14:editId="62B19D9C">
            <wp:extent cx="5732145" cy="3729355"/>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3729355"/>
                    </a:xfrm>
                    <a:prstGeom prst="rect">
                      <a:avLst/>
                    </a:prstGeom>
                  </pic:spPr>
                </pic:pic>
              </a:graphicData>
            </a:graphic>
          </wp:inline>
        </w:drawing>
      </w:r>
    </w:p>
    <w:p w14:paraId="0EA1CE37" w14:textId="77777777" w:rsidR="00AA492E" w:rsidRDefault="00AA492E" w:rsidP="00AA492E">
      <w:pPr>
        <w:shd w:val="clear" w:color="auto" w:fill="FFFFFF"/>
        <w:spacing w:before="0" w:after="0" w:line="240" w:lineRule="auto"/>
        <w:jc w:val="both"/>
        <w:rPr>
          <w:sz w:val="20"/>
          <w:szCs w:val="20"/>
          <w:lang w:eastAsia="es-MX"/>
        </w:rPr>
      </w:pPr>
    </w:p>
    <w:p w14:paraId="5999E785" w14:textId="0C896985"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Si les cuesta trabajo entender la lógica que hay en el id, les paso esta imagen que hice para entender mejor lo que esta sucediendo.</w:t>
      </w:r>
    </w:p>
    <w:p w14:paraId="0053C6CA"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Hay dos cosas pasando cuando nos referimos al Id. El camino rosa y el morado.</w:t>
      </w:r>
    </w:p>
    <w:p w14:paraId="28FDF552"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rosa</w:t>
      </w:r>
      <w:r w:rsidRPr="00AA492E">
        <w:rPr>
          <w:rFonts w:ascii="Arial" w:eastAsia="Times New Roman" w:hAnsi="Arial" w:cs="Arial"/>
          <w:color w:val="4A4A4A"/>
          <w:lang w:val="es-MX" w:eastAsia="es-MX"/>
        </w:rPr>
        <w:t>: Cuando estamos en el </w:t>
      </w:r>
      <w:r w:rsidRPr="00AA492E">
        <w:rPr>
          <w:rFonts w:ascii="Courier New" w:eastAsia="Times New Roman" w:hAnsi="Courier New" w:cs="Courier New"/>
          <w:color w:val="4A4A4A"/>
          <w:sz w:val="18"/>
          <w:szCs w:val="18"/>
          <w:lang w:val="es-MX" w:eastAsia="es-MX"/>
        </w:rPr>
        <w:t>&lt;Home&gt;</w:t>
      </w:r>
      <w:r w:rsidRPr="00AA492E">
        <w:rPr>
          <w:rFonts w:ascii="Arial" w:eastAsia="Times New Roman" w:hAnsi="Arial" w:cs="Arial"/>
          <w:color w:val="4A4A4A"/>
          <w:lang w:val="es-MX" w:eastAsia="es-MX"/>
        </w:rPr>
        <w:t> tenemos un listado de fotos, los cuales no son más que simples datos, entre esos datos, tenemos el Id. Cada foto cuenta con su propio Id, el cual se convierte en una URL al darle click ya que se le asigno al componente </w:t>
      </w:r>
      <w:r w:rsidRPr="00AA492E">
        <w:rPr>
          <w:rFonts w:ascii="Courier New" w:eastAsia="Times New Roman" w:hAnsi="Courier New" w:cs="Courier New"/>
          <w:color w:val="4A4A4A"/>
          <w:sz w:val="18"/>
          <w:szCs w:val="18"/>
          <w:lang w:val="es-MX" w:eastAsia="es-MX"/>
        </w:rPr>
        <w:t>&lt;Link to={</w:t>
      </w:r>
      <w:r w:rsidRPr="00AA492E">
        <w:rPr>
          <w:rFonts w:ascii="Arial" w:eastAsia="Times New Roman" w:hAnsi="Arial" w:cs="Arial"/>
          <w:color w:val="4A4A4A"/>
          <w:lang w:val="es-MX" w:eastAsia="es-MX"/>
        </w:rPr>
        <w:t>/detail/${id}</w:t>
      </w:r>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w:t>
      </w:r>
    </w:p>
    <w:p w14:paraId="31B91EA3"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morado</w:t>
      </w:r>
      <w:r w:rsidRPr="00AA492E">
        <w:rPr>
          <w:rFonts w:ascii="Arial" w:eastAsia="Times New Roman" w:hAnsi="Arial" w:cs="Arial"/>
          <w:color w:val="4A4A4A"/>
          <w:lang w:val="es-MX" w:eastAsia="es-MX"/>
        </w:rPr>
        <w:t>: El camino morado comienza desde ese id que se convierte en URL, y es tomado por el componente de </w:t>
      </w:r>
      <w:r w:rsidRPr="00AA492E">
        <w:rPr>
          <w:rFonts w:ascii="Arial" w:eastAsia="Times New Roman" w:hAnsi="Arial" w:cs="Arial"/>
          <w:b/>
          <w:bCs/>
          <w:color w:val="4A4A4A"/>
          <w:lang w:val="es-MX" w:eastAsia="es-MX"/>
        </w:rPr>
        <w:t>Reach Router</w:t>
      </w:r>
      <w:r w:rsidRPr="00AA492E">
        <w:rPr>
          <w:rFonts w:ascii="Arial" w:eastAsia="Times New Roman" w:hAnsi="Arial" w:cs="Arial"/>
          <w:color w:val="4A4A4A"/>
          <w:lang w:val="es-MX" w:eastAsia="es-MX"/>
        </w:rPr>
        <w:t> (</w:t>
      </w:r>
      <w:r w:rsidRPr="00AA492E">
        <w:rPr>
          <w:rFonts w:ascii="Courier New" w:eastAsia="Times New Roman" w:hAnsi="Courier New" w:cs="Courier New"/>
          <w:color w:val="4A4A4A"/>
          <w:sz w:val="18"/>
          <w:szCs w:val="18"/>
          <w:lang w:val="es-MX" w:eastAsia="es-MX"/>
        </w:rPr>
        <w:t>&lt;Detail path="/detail/:detailId"/&gt;</w:t>
      </w:r>
      <w:r w:rsidRPr="00AA492E">
        <w:rPr>
          <w:rFonts w:ascii="Arial" w:eastAsia="Times New Roman" w:hAnsi="Arial" w:cs="Arial"/>
          <w:color w:val="4A4A4A"/>
          <w:lang w:val="es-MX" w:eastAsia="es-MX"/>
        </w:rPr>
        <w:t>). Hasta ahora eso no basta para mostrar la imagen a la que se le dio click. Por lo cual, ese </w:t>
      </w:r>
      <w:r w:rsidRPr="00AA492E">
        <w:rPr>
          <w:rFonts w:ascii="Courier New" w:eastAsia="Times New Roman" w:hAnsi="Courier New" w:cs="Courier New"/>
          <w:color w:val="4A4A4A"/>
          <w:sz w:val="18"/>
          <w:szCs w:val="18"/>
          <w:lang w:val="es-MX" w:eastAsia="es-MX"/>
        </w:rPr>
        <w:t>detailId</w:t>
      </w:r>
      <w:r w:rsidRPr="00AA492E">
        <w:rPr>
          <w:rFonts w:ascii="Arial" w:eastAsia="Times New Roman" w:hAnsi="Arial" w:cs="Arial"/>
          <w:color w:val="4A4A4A"/>
          <w:lang w:val="es-MX" w:eastAsia="es-MX"/>
        </w:rPr>
        <w:t> tiene que viajar a travez de los </w:t>
      </w:r>
      <w:r w:rsidRPr="00AA492E">
        <w:rPr>
          <w:rFonts w:ascii="Arial" w:eastAsia="Times New Roman" w:hAnsi="Arial" w:cs="Arial"/>
          <w:i/>
          <w:iCs/>
          <w:color w:val="4A4A4A"/>
          <w:lang w:val="es-MX" w:eastAsia="es-MX"/>
        </w:rPr>
        <w:t>props</w:t>
      </w:r>
      <w:r w:rsidRPr="00AA492E">
        <w:rPr>
          <w:rFonts w:ascii="Arial" w:eastAsia="Times New Roman" w:hAnsi="Arial" w:cs="Arial"/>
          <w:color w:val="4A4A4A"/>
          <w:lang w:val="es-MX" w:eastAsia="es-MX"/>
        </w:rPr>
        <w:t> hasta la página </w:t>
      </w:r>
      <w:r w:rsidRPr="00AA492E">
        <w:rPr>
          <w:rFonts w:ascii="Courier New" w:eastAsia="Times New Roman" w:hAnsi="Courier New" w:cs="Courier New"/>
          <w:color w:val="4A4A4A"/>
          <w:sz w:val="18"/>
          <w:szCs w:val="18"/>
          <w:lang w:val="es-MX" w:eastAsia="es-MX"/>
        </w:rPr>
        <w:t>&lt;Detail&gt;</w:t>
      </w:r>
      <w:r w:rsidRPr="00AA492E">
        <w:rPr>
          <w:rFonts w:ascii="Arial" w:eastAsia="Times New Roman" w:hAnsi="Arial" w:cs="Arial"/>
          <w:color w:val="4A4A4A"/>
          <w:lang w:val="es-MX" w:eastAsia="es-MX"/>
        </w:rPr>
        <w:t>, y que es pasado a </w:t>
      </w:r>
      <w:r w:rsidRPr="00AA492E">
        <w:rPr>
          <w:rFonts w:ascii="Courier New" w:eastAsia="Times New Roman" w:hAnsi="Courier New" w:cs="Courier New"/>
          <w:color w:val="4A4A4A"/>
          <w:sz w:val="18"/>
          <w:szCs w:val="18"/>
          <w:lang w:val="es-MX" w:eastAsia="es-MX"/>
        </w:rPr>
        <w:t>&lt;PhotoCard</w:t>
      </w:r>
      <w:r w:rsidRPr="00AA492E">
        <w:rPr>
          <w:rFonts w:ascii="Arial" w:eastAsia="Times New Roman" w:hAnsi="Arial" w:cs="Arial"/>
          <w:color w:val="4A4A4A"/>
          <w:lang w:val="es-MX" w:eastAsia="es-MX"/>
        </w:rPr>
        <w:t>&gt; para saber que foto mostrar, prácticamente otra petición.</w:t>
      </w:r>
    </w:p>
    <w:p w14:paraId="25D91EE5" w14:textId="7E09FEDC" w:rsidR="00AA492E" w:rsidRPr="00AA492E" w:rsidRDefault="00AA492E" w:rsidP="00AA492E">
      <w:pPr>
        <w:spacing w:before="0" w:after="0" w:line="240" w:lineRule="auto"/>
        <w:jc w:val="both"/>
        <w:rPr>
          <w:rFonts w:ascii="Times New Roman" w:eastAsia="Times New Roman" w:hAnsi="Times New Roman" w:cs="Times New Roman"/>
          <w:lang w:val="es-MX" w:eastAsia="es-MX"/>
        </w:rPr>
      </w:pPr>
      <w:r w:rsidRPr="00AA492E">
        <w:rPr>
          <w:rFonts w:ascii="Times New Roman" w:eastAsia="Times New Roman" w:hAnsi="Times New Roman" w:cs="Times New Roman"/>
          <w:noProof/>
          <w:lang w:val="es-MX" w:eastAsia="es-MX"/>
        </w:rPr>
        <w:lastRenderedPageBreak/>
        <w:drawing>
          <wp:inline distT="0" distB="0" distL="0" distR="0" wp14:anchorId="078377DC" wp14:editId="4732AC54">
            <wp:extent cx="5732145" cy="4416425"/>
            <wp:effectExtent l="0" t="0" r="190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4416425"/>
                    </a:xfrm>
                    <a:prstGeom prst="rect">
                      <a:avLst/>
                    </a:prstGeom>
                    <a:noFill/>
                    <a:ln>
                      <a:noFill/>
                    </a:ln>
                  </pic:spPr>
                </pic:pic>
              </a:graphicData>
            </a:graphic>
          </wp:inline>
        </w:drawing>
      </w:r>
    </w:p>
    <w:p w14:paraId="1582FC34"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Espero haberme dado a explicar </w:t>
      </w:r>
      <w:r w:rsidRPr="00AA492E">
        <w:rPr>
          <w:rFonts w:ascii="Segoe UI Emoji" w:eastAsia="Times New Roman" w:hAnsi="Segoe UI Emoji" w:cs="Segoe UI Emoji"/>
          <w:color w:val="4A4A4A"/>
          <w:lang w:val="es-MX" w:eastAsia="es-MX"/>
        </w:rPr>
        <w:t>😅</w:t>
      </w:r>
      <w:r w:rsidRPr="00AA492E">
        <w:rPr>
          <w:rFonts w:ascii="Arial" w:eastAsia="Times New Roman" w:hAnsi="Arial" w:cs="Arial"/>
          <w:color w:val="4A4A4A"/>
          <w:lang w:val="es-MX" w:eastAsia="es-MX"/>
        </w:rPr>
        <w:t xml:space="preserve"> , si tienen una duda, pueden preguntarme aquí mismo.</w:t>
      </w:r>
    </w:p>
    <w:p w14:paraId="714E785B" w14:textId="7070BE9D"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Nota</w:t>
      </w:r>
      <w:r w:rsidRPr="00AA492E">
        <w:rPr>
          <w:rFonts w:ascii="Arial" w:eastAsia="Times New Roman" w:hAnsi="Arial" w:cs="Arial"/>
          <w:color w:val="4A4A4A"/>
          <w:lang w:val="es-MX" w:eastAsia="es-MX"/>
        </w:rPr>
        <w:t>: Al poner </w:t>
      </w:r>
      <w:r w:rsidRPr="00AA492E">
        <w:rPr>
          <w:rFonts w:ascii="Courier New" w:eastAsia="Times New Roman" w:hAnsi="Courier New" w:cs="Courier New"/>
          <w:color w:val="4A4A4A"/>
          <w:sz w:val="18"/>
          <w:szCs w:val="18"/>
          <w:lang w:val="es-MX" w:eastAsia="es-MX"/>
        </w:rPr>
        <w:t>&lt;PhotoCard /&gt;</w:t>
      </w:r>
      <w:r w:rsidRPr="00AA492E">
        <w:rPr>
          <w:rFonts w:ascii="Arial" w:eastAsia="Times New Roman" w:hAnsi="Arial" w:cs="Arial"/>
          <w:color w:val="4A4A4A"/>
          <w:lang w:val="es-MX" w:eastAsia="es-MX"/>
        </w:rPr>
        <w:t> me refiero al componente </w:t>
      </w:r>
      <w:r w:rsidRPr="00AA492E">
        <w:rPr>
          <w:rFonts w:ascii="Courier New" w:eastAsia="Times New Roman" w:hAnsi="Courier New" w:cs="Courier New"/>
          <w:color w:val="4A4A4A"/>
          <w:sz w:val="18"/>
          <w:szCs w:val="18"/>
          <w:lang w:val="es-MX" w:eastAsia="es-MX"/>
        </w:rPr>
        <w:t>&lt;PhotoCardWithQuery /&gt;</w:t>
      </w:r>
      <w:r w:rsidRPr="00AA492E">
        <w:rPr>
          <w:rFonts w:ascii="Arial" w:eastAsia="Times New Roman" w:hAnsi="Arial" w:cs="Arial"/>
          <w:color w:val="4A4A4A"/>
          <w:lang w:val="es-MX" w:eastAsia="es-MX"/>
        </w:rPr>
        <w:t>, simplemente que no quería escribir tanto en mi nota.</w:t>
      </w:r>
    </w:p>
    <w:sectPr w:rsidR="00AA492E" w:rsidRPr="00AA492E" w:rsidSect="004E1AED">
      <w:footerReference w:type="default" r:id="rId99"/>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BC3735" w14:textId="77777777" w:rsidR="00574A04" w:rsidRDefault="00574A04">
      <w:pPr>
        <w:spacing w:after="0" w:line="240" w:lineRule="auto"/>
      </w:pPr>
      <w:r>
        <w:separator/>
      </w:r>
    </w:p>
  </w:endnote>
  <w:endnote w:type="continuationSeparator" w:id="0">
    <w:p w14:paraId="46523148" w14:textId="77777777" w:rsidR="00574A04" w:rsidRDefault="00574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6F6798" w14:textId="77777777" w:rsidR="00574A04" w:rsidRDefault="00574A04">
      <w:pPr>
        <w:spacing w:after="0" w:line="240" w:lineRule="auto"/>
      </w:pPr>
      <w:r>
        <w:separator/>
      </w:r>
    </w:p>
  </w:footnote>
  <w:footnote w:type="continuationSeparator" w:id="0">
    <w:p w14:paraId="71B3FE3F" w14:textId="77777777" w:rsidR="00574A04" w:rsidRDefault="00574A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623FB"/>
    <w:multiLevelType w:val="multilevel"/>
    <w:tmpl w:val="0DA6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9"/>
  </w:num>
  <w:num w:numId="3">
    <w:abstractNumId w:val="8"/>
  </w:num>
  <w:num w:numId="4">
    <w:abstractNumId w:val="3"/>
  </w:num>
  <w:num w:numId="5">
    <w:abstractNumId w:val="12"/>
  </w:num>
  <w:num w:numId="6">
    <w:abstractNumId w:val="6"/>
  </w:num>
  <w:num w:numId="7">
    <w:abstractNumId w:val="16"/>
  </w:num>
  <w:num w:numId="8">
    <w:abstractNumId w:val="13"/>
  </w:num>
  <w:num w:numId="9">
    <w:abstractNumId w:val="9"/>
  </w:num>
  <w:num w:numId="10">
    <w:abstractNumId w:val="17"/>
  </w:num>
  <w:num w:numId="11">
    <w:abstractNumId w:val="5"/>
  </w:num>
  <w:num w:numId="12">
    <w:abstractNumId w:val="18"/>
  </w:num>
  <w:num w:numId="13">
    <w:abstractNumId w:val="4"/>
  </w:num>
  <w:num w:numId="14">
    <w:abstractNumId w:val="20"/>
  </w:num>
  <w:num w:numId="15">
    <w:abstractNumId w:val="10"/>
  </w:num>
  <w:num w:numId="16">
    <w:abstractNumId w:val="11"/>
  </w:num>
  <w:num w:numId="17">
    <w:abstractNumId w:val="0"/>
  </w:num>
  <w:num w:numId="18">
    <w:abstractNumId w:val="7"/>
  </w:num>
  <w:num w:numId="19">
    <w:abstractNumId w:val="2"/>
  </w:num>
  <w:num w:numId="20">
    <w:abstractNumId w:val="15"/>
  </w:num>
  <w:num w:numId="21">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95AE7"/>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2E0E18"/>
    <w:rsid w:val="0030721B"/>
    <w:rsid w:val="00307325"/>
    <w:rsid w:val="003130ED"/>
    <w:rsid w:val="0031564B"/>
    <w:rsid w:val="0036018E"/>
    <w:rsid w:val="003710A0"/>
    <w:rsid w:val="00372D50"/>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74A04"/>
    <w:rsid w:val="005808B8"/>
    <w:rsid w:val="0058548E"/>
    <w:rsid w:val="005C12A5"/>
    <w:rsid w:val="005C550B"/>
    <w:rsid w:val="005E032E"/>
    <w:rsid w:val="005E799F"/>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E63E0"/>
    <w:rsid w:val="00803AAF"/>
    <w:rsid w:val="008377BD"/>
    <w:rsid w:val="008406E5"/>
    <w:rsid w:val="008467EB"/>
    <w:rsid w:val="008575FE"/>
    <w:rsid w:val="00863D7D"/>
    <w:rsid w:val="00872A61"/>
    <w:rsid w:val="00890AF8"/>
    <w:rsid w:val="008C1E81"/>
    <w:rsid w:val="008C5820"/>
    <w:rsid w:val="008D20F7"/>
    <w:rsid w:val="008D3A86"/>
    <w:rsid w:val="008D7F5D"/>
    <w:rsid w:val="00906BB0"/>
    <w:rsid w:val="00946127"/>
    <w:rsid w:val="0095461F"/>
    <w:rsid w:val="00973688"/>
    <w:rsid w:val="009812AB"/>
    <w:rsid w:val="009A27E7"/>
    <w:rsid w:val="009C2F6E"/>
    <w:rsid w:val="009E4CBC"/>
    <w:rsid w:val="009E7856"/>
    <w:rsid w:val="00A1310C"/>
    <w:rsid w:val="00A41CB8"/>
    <w:rsid w:val="00A53E27"/>
    <w:rsid w:val="00A57C9A"/>
    <w:rsid w:val="00A61613"/>
    <w:rsid w:val="00A80B90"/>
    <w:rsid w:val="00A84E80"/>
    <w:rsid w:val="00A87364"/>
    <w:rsid w:val="00AA492E"/>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65184"/>
    <w:rsid w:val="00EE5A03"/>
    <w:rsid w:val="00F538D0"/>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854344009">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1416811">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hyperlink" Target="https://codingwithspike.wordpress.com/2016/06/11/javascript-rest-spread-operators/" TargetMode="External"/><Relationship Id="rId47" Type="http://schemas.openxmlformats.org/officeDocument/2006/relationships/hyperlink" Target="https://maketext.io/" TargetMode="External"/><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hyperlink" Target="https://github.com/buildo/react-placeholder" TargetMode="External"/><Relationship Id="rId89" Type="http://schemas.openxmlformats.org/officeDocument/2006/relationships/image" Target="media/image43.png"/><Relationship Id="rId16" Type="http://schemas.openxmlformats.org/officeDocument/2006/relationships/hyperlink" Target="https://platzi.com/cursos/graphql/"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hyperlink" Target="https://www.styled-components.com/"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4.png"/><Relationship Id="rId79" Type="http://schemas.openxmlformats.org/officeDocument/2006/relationships/hyperlink" Target="https://github.com/behagoras/render-props-experiment.git" TargetMode="External"/><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8.png"/><Relationship Id="rId48" Type="http://schemas.openxmlformats.org/officeDocument/2006/relationships/hyperlink" Target="https://jakearchibald.github.io/svgomg/" TargetMode="External"/><Relationship Id="rId64" Type="http://schemas.openxmlformats.org/officeDocument/2006/relationships/image" Target="media/image25.gif"/><Relationship Id="rId69"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39.png"/><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marketplace.visualstudio.com/items?itemName=dbaeumer.vscode-eslint" TargetMode="External"/><Relationship Id="rId38" Type="http://schemas.openxmlformats.org/officeDocument/2006/relationships/hyperlink" Target="https://styled-components.com/" TargetMode="External"/><Relationship Id="rId46" Type="http://schemas.openxmlformats.org/officeDocument/2006/relationships/image" Target="media/image10.png"/><Relationship Id="rId59" Type="http://schemas.openxmlformats.org/officeDocument/2006/relationships/image" Target="media/image20.png"/><Relationship Id="rId67" Type="http://schemas.openxmlformats.org/officeDocument/2006/relationships/image" Target="media/image27.png"/><Relationship Id="rId20" Type="http://schemas.openxmlformats.org/officeDocument/2006/relationships/hyperlink" Target="https://www.cypress.io/" TargetMode="External"/><Relationship Id="rId41" Type="http://schemas.openxmlformats.org/officeDocument/2006/relationships/hyperlink" Target="https://developer.mozilla.org/es/docs/Web/JavaScript/Referencia/Objetos_globales/Array/map"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hyperlink" Target="https://zeit.co/download" TargetMode="External"/><Relationship Id="rId49" Type="http://schemas.openxmlformats.org/officeDocument/2006/relationships/hyperlink" Target="https://www.smooth-code.com/open-source/svgr/playground/" TargetMode="External"/><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hyperlink" Target="https://react-icons.netlify.com/"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hyperlink" Target="https://github.com/behagoras/render-props-experiment.git" TargetMode="External"/><Relationship Id="rId81" Type="http://schemas.openxmlformats.org/officeDocument/2006/relationships/hyperlink" Target="https://github.com/apollographql/react-apollo" TargetMode="External"/><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www.styled-components.com/" TargetMode="External"/><Relationship Id="rId34" Type="http://schemas.openxmlformats.org/officeDocument/2006/relationships/hyperlink" Target="https://marketplace.visualstudio.com/items?itemName=esbenp.prettier-vscode"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marketplace.visualstudio.com/items?itemName=jpoissonnier.vscode-styled-components" TargetMode="External"/><Relationship Id="rId45" Type="http://schemas.openxmlformats.org/officeDocument/2006/relationships/image" Target="media/image9.png"/><Relationship Id="rId66" Type="http://schemas.openxmlformats.org/officeDocument/2006/relationships/hyperlink" Target="https://github.com/w3c/IntersectionObserver/tree/master/polyfill" TargetMode="External"/><Relationship Id="rId87" Type="http://schemas.openxmlformats.org/officeDocument/2006/relationships/image" Target="media/image41.png"/><Relationship Id="rId61" Type="http://schemas.openxmlformats.org/officeDocument/2006/relationships/image" Target="media/image22.png"/><Relationship Id="rId82" Type="http://schemas.openxmlformats.org/officeDocument/2006/relationships/hyperlink" Target="https://www.apollographql.com/docs/react/api/react/components/" TargetMode="External"/><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zeit.co/login" TargetMode="External"/><Relationship Id="rId56" Type="http://schemas.openxmlformats.org/officeDocument/2006/relationships/image" Target="media/image17.png"/><Relationship Id="rId77" Type="http://schemas.openxmlformats.org/officeDocument/2006/relationships/hyperlink" Target="https://github.com/cosmosoftroot/petgram"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2.png"/><Relationship Id="rId93" Type="http://schemas.openxmlformats.org/officeDocument/2006/relationships/image" Target="media/image47.png"/><Relationship Id="rId98" Type="http://schemas.openxmlformats.org/officeDocument/2006/relationships/image" Target="media/image52.jpe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19074</TotalTime>
  <Pages>31</Pages>
  <Words>5275</Words>
  <Characters>29014</Characters>
  <Application>Microsoft Office Word</Application>
  <DocSecurity>0</DocSecurity>
  <Lines>241</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151</cp:revision>
  <dcterms:created xsi:type="dcterms:W3CDTF">2020-09-17T23:57:00Z</dcterms:created>
  <dcterms:modified xsi:type="dcterms:W3CDTF">2021-02-14T21:20:00Z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