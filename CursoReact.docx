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3A0D5C58" w:rsidR="004E1AED" w:rsidRPr="004E1AED" w:rsidRDefault="00D923B6" w:rsidP="004E1AED">
      <w:pPr>
        <w:pStyle w:val="Ttulo"/>
      </w:pPr>
      <w:r w:rsidRPr="00D923B6">
        <w:t>Curso de React.js</w:t>
      </w:r>
      <w:r w:rsidR="00A80B90">
        <w:t xml:space="preserve"> AVANZADO</w:t>
      </w:r>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803AAF"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803AAF"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803AAF"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803AAF"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803AAF"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803AAF"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803AAF"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803AAF"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803AAF"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803AAF"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0" w:name="_Hlk62992291"/>
      <w:r w:rsidRPr="0031564B">
        <w:t>Creando nuestro primer componente: Category</w:t>
      </w:r>
    </w:p>
    <w:bookmarkEnd w:id="0"/>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803AAF"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803AAF"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ReactDOM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'react-dom'</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App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ApolloClient, InMemoryCache, ApolloProvider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ApolloClient({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uri: process.env.API_URL,</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InMemoryCache()</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ReactDOM.render(</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ApolloProvider</w:t>
      </w:r>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ApolloProvider</w:t>
      </w:r>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gql, useQuery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useGetPhotos (categoryId)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gql`</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getPhotos($categoryId: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(categoryId: $categoryId){</w:t>
      </w:r>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categoryId</w:t>
      </w:r>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src</w:t>
      </w:r>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userId</w:t>
      </w:r>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 loading, error, data } = useQuery(GET_PHOTOS, { variables: { categoryId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 loading,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y ListOfPhotocards.js implementa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PhotoCard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'../PhotoCard'</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useGetPhotos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'../../hooks/useGetPhotos'</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ListOfPhotoCards = ({ categoryId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 loading, error, data } = useGetPhotos(categoryId)</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{data.photos.map((photo)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PhotoCard</w:t>
      </w:r>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6B5364C1"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repo</w:t>
        </w:r>
      </w:hyperlink>
    </w:p>
    <w:p w14:paraId="69B58C53" w14:textId="77777777" w:rsidR="006A381F" w:rsidRPr="001E46AF" w:rsidRDefault="006A381F" w:rsidP="001E46AF">
      <w:pPr>
        <w:shd w:val="clear" w:color="auto" w:fill="FFFFFF"/>
        <w:spacing w:before="0" w:after="0" w:line="240" w:lineRule="auto"/>
        <w:rPr>
          <w:rFonts w:ascii="Arial" w:eastAsia="Times New Roman" w:hAnsi="Arial" w:cs="Arial"/>
          <w:color w:val="4A4A4A"/>
          <w:lang w:val="es-MX" w:eastAsia="es-MX"/>
        </w:rPr>
      </w:pPr>
    </w:p>
    <w:sectPr w:rsidR="006A381F" w:rsidRPr="001E46AF" w:rsidSect="004E1AED">
      <w:footerReference w:type="default" r:id="rId69"/>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601B0E" w14:textId="77777777" w:rsidR="00C11B9D" w:rsidRDefault="00C11B9D">
      <w:pPr>
        <w:spacing w:after="0" w:line="240" w:lineRule="auto"/>
      </w:pPr>
      <w:r>
        <w:separator/>
      </w:r>
    </w:p>
  </w:endnote>
  <w:endnote w:type="continuationSeparator" w:id="0">
    <w:p w14:paraId="3ABD94F8" w14:textId="77777777" w:rsidR="00C11B9D" w:rsidRDefault="00C11B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803AAF" w:rsidRDefault="00803AAF">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62DE2D" w14:textId="77777777" w:rsidR="00C11B9D" w:rsidRDefault="00C11B9D">
      <w:pPr>
        <w:spacing w:after="0" w:line="240" w:lineRule="auto"/>
      </w:pPr>
      <w:r>
        <w:separator/>
      </w:r>
    </w:p>
  </w:footnote>
  <w:footnote w:type="continuationSeparator" w:id="0">
    <w:p w14:paraId="7734EC8B" w14:textId="77777777" w:rsidR="00C11B9D" w:rsidRDefault="00C11B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8"/>
  </w:num>
  <w:num w:numId="3">
    <w:abstractNumId w:val="7"/>
  </w:num>
  <w:num w:numId="4">
    <w:abstractNumId w:val="2"/>
  </w:num>
  <w:num w:numId="5">
    <w:abstractNumId w:val="11"/>
  </w:num>
  <w:num w:numId="6">
    <w:abstractNumId w:val="5"/>
  </w:num>
  <w:num w:numId="7">
    <w:abstractNumId w:val="15"/>
  </w:num>
  <w:num w:numId="8">
    <w:abstractNumId w:val="12"/>
  </w:num>
  <w:num w:numId="9">
    <w:abstractNumId w:val="8"/>
  </w:num>
  <w:num w:numId="10">
    <w:abstractNumId w:val="16"/>
  </w:num>
  <w:num w:numId="11">
    <w:abstractNumId w:val="4"/>
  </w:num>
  <w:num w:numId="12">
    <w:abstractNumId w:val="17"/>
  </w:num>
  <w:num w:numId="13">
    <w:abstractNumId w:val="3"/>
  </w:num>
  <w:num w:numId="14">
    <w:abstractNumId w:val="19"/>
  </w:num>
  <w:num w:numId="15">
    <w:abstractNumId w:val="9"/>
  </w:num>
  <w:num w:numId="16">
    <w:abstractNumId w:val="10"/>
  </w:num>
  <w:num w:numId="17">
    <w:abstractNumId w:val="0"/>
  </w:num>
  <w:num w:numId="18">
    <w:abstractNumId w:val="6"/>
  </w:num>
  <w:num w:numId="19">
    <w:abstractNumId w:val="1"/>
  </w:num>
  <w:num w:numId="20">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B7346"/>
    <w:rsid w:val="000C6EE5"/>
    <w:rsid w:val="000C700B"/>
    <w:rsid w:val="0010038A"/>
    <w:rsid w:val="00103CB8"/>
    <w:rsid w:val="00117503"/>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307325"/>
    <w:rsid w:val="003130ED"/>
    <w:rsid w:val="0031564B"/>
    <w:rsid w:val="0036018E"/>
    <w:rsid w:val="00372D50"/>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32F7A"/>
    <w:rsid w:val="00633EAF"/>
    <w:rsid w:val="006458FF"/>
    <w:rsid w:val="006632A2"/>
    <w:rsid w:val="00665629"/>
    <w:rsid w:val="006716E9"/>
    <w:rsid w:val="00674BA5"/>
    <w:rsid w:val="006905FE"/>
    <w:rsid w:val="006A381F"/>
    <w:rsid w:val="006A513C"/>
    <w:rsid w:val="006D131C"/>
    <w:rsid w:val="006F1B22"/>
    <w:rsid w:val="00733CBC"/>
    <w:rsid w:val="00744611"/>
    <w:rsid w:val="007B13D8"/>
    <w:rsid w:val="007B4199"/>
    <w:rsid w:val="007E63E0"/>
    <w:rsid w:val="00803AAF"/>
    <w:rsid w:val="008377BD"/>
    <w:rsid w:val="008406E5"/>
    <w:rsid w:val="008467EB"/>
    <w:rsid w:val="008575FE"/>
    <w:rsid w:val="00863D7D"/>
    <w:rsid w:val="00872A61"/>
    <w:rsid w:val="00890AF8"/>
    <w:rsid w:val="008C1E81"/>
    <w:rsid w:val="008C5820"/>
    <w:rsid w:val="008D20F7"/>
    <w:rsid w:val="008D3A86"/>
    <w:rsid w:val="008D7F5D"/>
    <w:rsid w:val="00906BB0"/>
    <w:rsid w:val="0095461F"/>
    <w:rsid w:val="00973688"/>
    <w:rsid w:val="009812AB"/>
    <w:rsid w:val="009C2F6E"/>
    <w:rsid w:val="009E4CBC"/>
    <w:rsid w:val="009E7856"/>
    <w:rsid w:val="00A1310C"/>
    <w:rsid w:val="00A41CB8"/>
    <w:rsid w:val="00A53E27"/>
    <w:rsid w:val="00A57C9A"/>
    <w:rsid w:val="00A61613"/>
    <w:rsid w:val="00A80B90"/>
    <w:rsid w:val="00A84E80"/>
    <w:rsid w:val="00AA51F6"/>
    <w:rsid w:val="00AA7ABC"/>
    <w:rsid w:val="00AC3117"/>
    <w:rsid w:val="00AD5614"/>
    <w:rsid w:val="00AE3FE0"/>
    <w:rsid w:val="00AE49BD"/>
    <w:rsid w:val="00B00551"/>
    <w:rsid w:val="00B0780F"/>
    <w:rsid w:val="00B55284"/>
    <w:rsid w:val="00B70479"/>
    <w:rsid w:val="00B97BD8"/>
    <w:rsid w:val="00C11B9D"/>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6AE9"/>
    <w:rsid w:val="00DA1148"/>
    <w:rsid w:val="00DC328A"/>
    <w:rsid w:val="00DC3CA6"/>
    <w:rsid w:val="00DC4EF6"/>
    <w:rsid w:val="00DD5417"/>
    <w:rsid w:val="00E26E07"/>
    <w:rsid w:val="00E51117"/>
    <w:rsid w:val="00EE5A03"/>
    <w:rsid w:val="00F538D0"/>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platzi.com/cursos/graphql/" TargetMode="External"/><Relationship Id="rId29" Type="http://schemas.openxmlformats.org/officeDocument/2006/relationships/image" Target="media/image5.png"/><Relationship Id="rId11" Type="http://schemas.openxmlformats.org/officeDocument/2006/relationships/hyperlink" Target="https://dev.to/itsjzt/declarative-programming--react-3bh2" TargetMode="External"/><Relationship Id="rId24" Type="http://schemas.openxmlformats.org/officeDocument/2006/relationships/hyperlink" Target="https://platzi.com/cursos/deploy-now/"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gif"/><Relationship Id="rId64" Type="http://schemas.openxmlformats.org/officeDocument/2006/relationships/image" Target="media/image33.png"/><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0.png"/><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styled-components.com/" TargetMode="External"/><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13079</TotalTime>
  <Pages>22</Pages>
  <Words>3781</Words>
  <Characters>20798</Characters>
  <Application>Microsoft Office Word</Application>
  <DocSecurity>0</DocSecurity>
  <Lines>173</Lines>
  <Paragraphs>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139</cp:revision>
  <dcterms:created xsi:type="dcterms:W3CDTF">2020-09-17T23:57:00Z</dcterms:created>
  <dcterms:modified xsi:type="dcterms:W3CDTF">2021-02-05T18:11:00Z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