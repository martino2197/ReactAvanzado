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2EE44820" w:rsidR="004E1AED" w:rsidRPr="004E1AED" w:rsidRDefault="006E3740" w:rsidP="004E1AED">
      <w:pPr>
        <w:pStyle w:val="Ttulo"/>
      </w:pPr>
      <w:r>
        <w:t>1</w:t>
      </w:r>
      <w:r w:rsidR="00D923B6"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57C23E5B" w14:textId="5C70683A" w:rsidR="003710A0" w:rsidRPr="003710A0" w:rsidRDefault="003710A0" w:rsidP="003710A0">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22AA92E7" w14:textId="77777777" w:rsidR="003710A0" w:rsidRPr="003710A0" w:rsidRDefault="003710A0" w:rsidP="003710A0">
      <w:pPr>
        <w:spacing w:before="0" w:after="0" w:line="240" w:lineRule="auto"/>
        <w:jc w:val="both"/>
        <w:rPr>
          <w:rFonts w:ascii="Arial" w:eastAsia="Times New Roman" w:hAnsi="Arial" w:cs="Arial"/>
          <w:color w:val="273B47"/>
          <w:lang w:val="es-MX" w:eastAsia="es-MX"/>
        </w:rPr>
      </w:pPr>
    </w:p>
    <w:sectPr w:rsidR="003710A0" w:rsidRPr="003710A0" w:rsidSect="004E1AED">
      <w:footerReference w:type="default" r:id="rId7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2CBA7E" w14:textId="77777777" w:rsidR="00500325" w:rsidRDefault="00500325">
      <w:pPr>
        <w:spacing w:after="0" w:line="240" w:lineRule="auto"/>
      </w:pPr>
      <w:r>
        <w:separator/>
      </w:r>
    </w:p>
  </w:endnote>
  <w:endnote w:type="continuationSeparator" w:id="0">
    <w:p w14:paraId="66B1B131" w14:textId="77777777" w:rsidR="00500325" w:rsidRDefault="00500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FA4311" w14:textId="77777777" w:rsidR="00500325" w:rsidRDefault="00500325">
      <w:pPr>
        <w:spacing w:after="0" w:line="240" w:lineRule="auto"/>
      </w:pPr>
      <w:r>
        <w:separator/>
      </w:r>
    </w:p>
  </w:footnote>
  <w:footnote w:type="continuationSeparator" w:id="0">
    <w:p w14:paraId="320D1EA8" w14:textId="77777777" w:rsidR="00500325" w:rsidRDefault="005003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10A0"/>
    <w:rsid w:val="00372D50"/>
    <w:rsid w:val="003E3A91"/>
    <w:rsid w:val="003E643E"/>
    <w:rsid w:val="004111A2"/>
    <w:rsid w:val="00433ABF"/>
    <w:rsid w:val="004B7A84"/>
    <w:rsid w:val="004C6A82"/>
    <w:rsid w:val="004E15C7"/>
    <w:rsid w:val="004E1AED"/>
    <w:rsid w:val="004F2F1D"/>
    <w:rsid w:val="00500325"/>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33CBC"/>
    <w:rsid w:val="00744611"/>
    <w:rsid w:val="00765726"/>
    <w:rsid w:val="007A40D5"/>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87364"/>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gif"/><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16038</TotalTime>
  <Pages>27</Pages>
  <Words>4941</Words>
  <Characters>27178</Characters>
  <Application>Microsoft Office Word</Application>
  <DocSecurity>0</DocSecurity>
  <Lines>226</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144</cp:revision>
  <dcterms:created xsi:type="dcterms:W3CDTF">2020-09-17T23:57:00Z</dcterms:created>
  <dcterms:modified xsi:type="dcterms:W3CDTF">2021-02-12T18:44:00Z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