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3A0D5C58" w:rsidR="004E1AED" w:rsidRPr="004E1AED" w:rsidRDefault="00D923B6" w:rsidP="004E1AED">
      <w:pPr>
        <w:pStyle w:val="Ttulo"/>
      </w:pPr>
      <w:r w:rsidRPr="00D923B6">
        <w:t>Curso de React.js</w:t>
      </w:r>
      <w:r w:rsidR="00A80B90">
        <w:t xml:space="preserve"> AVANZADO</w:t>
      </w:r>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8575FE"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8575FE"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8575FE"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8575FE"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8575FE"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8575FE"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8575FE"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8575FE"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8575FE"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857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0" w:name="_Hlk62992291"/>
      <w:r w:rsidRPr="0031564B">
        <w:t>Creando nuestro primer componente: Category</w:t>
      </w:r>
    </w:p>
    <w:bookmarkEnd w:id="0"/>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hyperlink r:id="rId34" w:tgtFrame="_blank" w:history="1">
        <w:proofErr w:type="spellStart"/>
        <w:r w:rsidRPr="0031564B">
          <w:rPr>
            <w:rStyle w:val="Hipervnculo"/>
            <w:rFonts w:ascii="Arial" w:hAnsi="Arial" w:cs="Arial"/>
            <w:color w:val="0791E6"/>
            <w:sz w:val="22"/>
            <w:szCs w:val="22"/>
          </w:rPr>
          <w:t>vscode-styled-components</w:t>
        </w:r>
        <w:proofErr w:type="spellEnd"/>
      </w:hyperlink>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s-MX" w:eastAsia="es-MX"/>
        </w:rPr>
        <w:t>margin</w:t>
      </w:r>
      <w:proofErr w:type="spellEnd"/>
      <w:r w:rsidRPr="00535AB8">
        <w:rPr>
          <w:rFonts w:ascii="Courier New" w:eastAsia="Times New Roman" w:hAnsi="Courier New" w:cs="Courier New"/>
          <w:color w:val="A6E22E"/>
          <w:sz w:val="18"/>
          <w:szCs w:val="18"/>
          <w:lang w:val="es-MX" w:eastAsia="es-MX"/>
        </w:rPr>
        <w:t>: 0;</w:t>
      </w:r>
    </w:p>
    <w:p w14:paraId="09B4F2A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s-MX" w:eastAsia="es-MX"/>
        </w:rPr>
        <w:t xml:space="preserve">        }</w:t>
      </w:r>
    </w:p>
    <w:p w14:paraId="7DCE004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s-MX"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s-MX" w:eastAsia="es-MX"/>
        </w:rPr>
        <w:t>padding-bottom</w:t>
      </w:r>
      <w:proofErr w:type="spellEnd"/>
      <w:r w:rsidRPr="00535AB8">
        <w:rPr>
          <w:rFonts w:ascii="Courier New" w:eastAsia="Times New Roman" w:hAnsi="Courier New" w:cs="Courier New"/>
          <w:color w:val="A6E22E"/>
          <w:sz w:val="18"/>
          <w:szCs w:val="18"/>
          <w:lang w:val="es-MX" w:eastAsia="es-MX"/>
        </w:rPr>
        <w:t>: 10px;</w:t>
      </w:r>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535AB8">
        <w:rPr>
          <w:rFonts w:ascii="Courier New" w:eastAsia="Times New Roman" w:hAnsi="Courier New" w:cs="Courier New"/>
          <w:color w:val="A6E22E"/>
          <w:sz w:val="18"/>
          <w:szCs w:val="18"/>
          <w:lang w:val="es-MX" w:eastAsia="es-MX"/>
        </w:rPr>
        <w:t xml:space="preserve">        }`</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1866BD"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Pr>
            <w:rStyle w:val="Hipervnculo"/>
            <w:rFonts w:ascii="Arial" w:eastAsiaTheme="majorEastAsia" w:hAnsi="Arial" w:cs="Arial"/>
            <w:color w:val="0791E6"/>
          </w:rPr>
          <w:t xml:space="preserve">Método </w:t>
        </w:r>
        <w:proofErr w:type="spellStart"/>
        <w:proofErr w:type="gramStart"/>
        <w:r>
          <w:rPr>
            <w:rStyle w:val="Hipervnculo"/>
            <w:rFonts w:ascii="Arial" w:eastAsiaTheme="majorEastAsia" w:hAnsi="Arial" w:cs="Arial"/>
            <w:color w:val="0791E6"/>
          </w:rPr>
          <w:t>map</w:t>
        </w:r>
        <w:proofErr w:type="spellEnd"/>
        <w:r>
          <w:rPr>
            <w:rStyle w:val="Hipervnculo"/>
            <w:rFonts w:ascii="Arial" w:eastAsiaTheme="majorEastAsia" w:hAnsi="Arial" w:cs="Arial"/>
            <w:color w:val="0791E6"/>
          </w:rPr>
          <w:t>(</w:t>
        </w:r>
        <w:proofErr w:type="gramEnd"/>
        <w:r>
          <w:rPr>
            <w:rStyle w:val="Hipervnculo"/>
            <w:rFonts w:ascii="Arial" w:eastAsiaTheme="majorEastAsia" w:hAnsi="Arial" w:cs="Arial"/>
            <w:color w:val="0791E6"/>
          </w:rPr>
          <w:t>)</w:t>
        </w:r>
      </w:hyperlink>
    </w:p>
    <w:p w14:paraId="3F339729" w14:textId="77777777" w:rsidR="001866BD" w:rsidRDefault="001866BD"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6" w:tgtFrame="_blank" w:history="1">
        <w:r>
          <w:rPr>
            <w:rStyle w:val="Hipervnculo"/>
            <w:rFonts w:ascii="Arial" w:eastAsiaTheme="majorEastAsia" w:hAnsi="Arial" w:cs="Arial"/>
            <w:color w:val="0791E6"/>
          </w:rPr>
          <w:t xml:space="preserve">Operador </w:t>
        </w:r>
        <w:proofErr w:type="spellStart"/>
        <w:r>
          <w:rPr>
            <w:rStyle w:val="Hipervnculo"/>
            <w:rFonts w:ascii="Arial" w:eastAsiaTheme="majorEastAsia" w:hAnsi="Arial" w:cs="Arial"/>
            <w:color w:val="0791E6"/>
          </w:rPr>
          <w:t>rest</w:t>
        </w:r>
        <w:proofErr w:type="spellEnd"/>
        <w:r>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372D50"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40" w:tgtFrame="_blank" w:history="1">
        <w:r w:rsidRPr="00372D50">
          <w:rPr>
            <w:rStyle w:val="Hipervnculo"/>
            <w:lang w:val="es-MX"/>
          </w:rPr>
          <w:t>maketext.io</w:t>
        </w:r>
      </w:hyperlink>
      <w:r w:rsidRPr="00372D50">
        <w:rPr>
          <w:lang w:val="es-MX"/>
        </w:rPr>
        <w:t> para crear nuestro logo y descargarlo en SVG. Posteriormente a esto utilizaremos </w:t>
      </w:r>
      <w:hyperlink r:id="rId41"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2"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9713" cy="1055218"/>
                    </a:xfrm>
                    <a:prstGeom prst="rect">
                      <a:avLst/>
                    </a:prstGeom>
                  </pic:spPr>
                </pic:pic>
              </a:graphicData>
            </a:graphic>
          </wp:inline>
        </w:drawing>
      </w:r>
      <w:r>
        <w:t xml:space="preserve"> </w:t>
      </w:r>
      <w:r w:rsidRPr="005E032E">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8192" cy="1346581"/>
                    </a:xfrm>
                    <a:prstGeom prst="rect">
                      <a:avLst/>
                    </a:prstGeom>
                  </pic:spPr>
                </pic:pic>
              </a:graphicData>
            </a:graphic>
          </wp:inline>
        </w:drawing>
      </w:r>
      <w:r>
        <w:t xml:space="preserve">    </w:t>
      </w:r>
      <w:r w:rsidRPr="005E032E">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 xml:space="preserve">    }</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hyperlink r:id="rId59" w:tgtFrame="_blank" w:history="1">
        <w:proofErr w:type="spellStart"/>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hyperlink>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31EAE6A9" w:rsidR="00AD5614" w:rsidRPr="00AD5614" w:rsidRDefault="00AD5614" w:rsidP="00AD5614">
      <w:pPr>
        <w:jc w:val="both"/>
        <w:rPr>
          <w:sz w:val="20"/>
          <w:szCs w:val="20"/>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Por eso cuando hacemos el cambio de !</w:t>
      </w:r>
      <w:proofErr w:type="spellStart"/>
      <w:r w:rsidRPr="00AD5614">
        <w:rPr>
          <w:rFonts w:ascii="Arial" w:hAnsi="Arial" w:cs="Arial"/>
          <w:color w:val="4A4A4A"/>
          <w:sz w:val="20"/>
          <w:szCs w:val="20"/>
          <w:shd w:val="clear" w:color="auto" w:fill="FFFFFF"/>
        </w:rPr>
        <w:t>liked</w:t>
      </w:r>
      <w:proofErr w:type="spell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sectPr w:rsidR="00AD5614" w:rsidRPr="00AD5614" w:rsidSect="004E1AED">
      <w:footerReference w:type="default" r:id="rId62"/>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2D4F5C" w14:textId="77777777" w:rsidR="00E83D39" w:rsidRDefault="00E83D39">
      <w:pPr>
        <w:spacing w:after="0" w:line="240" w:lineRule="auto"/>
      </w:pPr>
      <w:r>
        <w:separator/>
      </w:r>
    </w:p>
  </w:endnote>
  <w:endnote w:type="continuationSeparator" w:id="0">
    <w:p w14:paraId="4027B033" w14:textId="77777777" w:rsidR="00E83D39" w:rsidRDefault="00E83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8575FE" w:rsidRDefault="008575FE">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19244E" w14:textId="77777777" w:rsidR="00E83D39" w:rsidRDefault="00E83D39">
      <w:pPr>
        <w:spacing w:after="0" w:line="240" w:lineRule="auto"/>
      </w:pPr>
      <w:r>
        <w:separator/>
      </w:r>
    </w:p>
  </w:footnote>
  <w:footnote w:type="continuationSeparator" w:id="0">
    <w:p w14:paraId="1A2C5AAE" w14:textId="77777777" w:rsidR="00E83D39" w:rsidRDefault="00E83D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7"/>
  </w:num>
  <w:num w:numId="3">
    <w:abstractNumId w:val="7"/>
  </w:num>
  <w:num w:numId="4">
    <w:abstractNumId w:val="2"/>
  </w:num>
  <w:num w:numId="5">
    <w:abstractNumId w:val="11"/>
  </w:num>
  <w:num w:numId="6">
    <w:abstractNumId w:val="5"/>
  </w:num>
  <w:num w:numId="7">
    <w:abstractNumId w:val="14"/>
  </w:num>
  <w:num w:numId="8">
    <w:abstractNumId w:val="12"/>
  </w:num>
  <w:num w:numId="9">
    <w:abstractNumId w:val="8"/>
  </w:num>
  <w:num w:numId="10">
    <w:abstractNumId w:val="15"/>
  </w:num>
  <w:num w:numId="11">
    <w:abstractNumId w:val="4"/>
  </w:num>
  <w:num w:numId="12">
    <w:abstractNumId w:val="16"/>
  </w:num>
  <w:num w:numId="13">
    <w:abstractNumId w:val="3"/>
  </w:num>
  <w:num w:numId="14">
    <w:abstractNumId w:val="18"/>
  </w:num>
  <w:num w:numId="15">
    <w:abstractNumId w:val="9"/>
  </w:num>
  <w:num w:numId="16">
    <w:abstractNumId w:val="10"/>
  </w:num>
  <w:num w:numId="17">
    <w:abstractNumId w:val="0"/>
  </w:num>
  <w:num w:numId="18">
    <w:abstractNumId w:val="6"/>
  </w:num>
  <w:num w:numId="1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B7346"/>
    <w:rsid w:val="000C6EE5"/>
    <w:rsid w:val="000C700B"/>
    <w:rsid w:val="0010038A"/>
    <w:rsid w:val="00103CB8"/>
    <w:rsid w:val="00117503"/>
    <w:rsid w:val="001866BD"/>
    <w:rsid w:val="0019123E"/>
    <w:rsid w:val="00194DF6"/>
    <w:rsid w:val="001B7AFF"/>
    <w:rsid w:val="001C070B"/>
    <w:rsid w:val="001C0D9C"/>
    <w:rsid w:val="0020127B"/>
    <w:rsid w:val="00252852"/>
    <w:rsid w:val="002723FD"/>
    <w:rsid w:val="0028739F"/>
    <w:rsid w:val="00295FB3"/>
    <w:rsid w:val="00297463"/>
    <w:rsid w:val="002B255C"/>
    <w:rsid w:val="002D39F0"/>
    <w:rsid w:val="00307325"/>
    <w:rsid w:val="003130ED"/>
    <w:rsid w:val="0031564B"/>
    <w:rsid w:val="0036018E"/>
    <w:rsid w:val="00372D50"/>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32F7A"/>
    <w:rsid w:val="00633EAF"/>
    <w:rsid w:val="006458FF"/>
    <w:rsid w:val="006632A2"/>
    <w:rsid w:val="006716E9"/>
    <w:rsid w:val="00674BA5"/>
    <w:rsid w:val="006905FE"/>
    <w:rsid w:val="006A513C"/>
    <w:rsid w:val="006D131C"/>
    <w:rsid w:val="006F1B22"/>
    <w:rsid w:val="00733CBC"/>
    <w:rsid w:val="00744611"/>
    <w:rsid w:val="007B13D8"/>
    <w:rsid w:val="007B4199"/>
    <w:rsid w:val="007E63E0"/>
    <w:rsid w:val="008377BD"/>
    <w:rsid w:val="008406E5"/>
    <w:rsid w:val="008467EB"/>
    <w:rsid w:val="008575FE"/>
    <w:rsid w:val="00872A61"/>
    <w:rsid w:val="00890AF8"/>
    <w:rsid w:val="008C1E81"/>
    <w:rsid w:val="008C5820"/>
    <w:rsid w:val="008D20F7"/>
    <w:rsid w:val="008D3A86"/>
    <w:rsid w:val="008D7F5D"/>
    <w:rsid w:val="00906BB0"/>
    <w:rsid w:val="0095461F"/>
    <w:rsid w:val="00973688"/>
    <w:rsid w:val="009812AB"/>
    <w:rsid w:val="009C2F6E"/>
    <w:rsid w:val="009E4CBC"/>
    <w:rsid w:val="00A1310C"/>
    <w:rsid w:val="00A41CB8"/>
    <w:rsid w:val="00A53E27"/>
    <w:rsid w:val="00A57C9A"/>
    <w:rsid w:val="00A61613"/>
    <w:rsid w:val="00A80B90"/>
    <w:rsid w:val="00A84E80"/>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A1A16"/>
    <w:rsid w:val="00CB4FBD"/>
    <w:rsid w:val="00CB7489"/>
    <w:rsid w:val="00CF238C"/>
    <w:rsid w:val="00CF4695"/>
    <w:rsid w:val="00D112D2"/>
    <w:rsid w:val="00D42BDC"/>
    <w:rsid w:val="00D47A97"/>
    <w:rsid w:val="00D6792B"/>
    <w:rsid w:val="00D923B6"/>
    <w:rsid w:val="00D92FA5"/>
    <w:rsid w:val="00D96AE9"/>
    <w:rsid w:val="00DA1148"/>
    <w:rsid w:val="00DC328A"/>
    <w:rsid w:val="00DC3CA6"/>
    <w:rsid w:val="00DC4EF6"/>
    <w:rsid w:val="00E51117"/>
    <w:rsid w:val="00E83D39"/>
    <w:rsid w:val="00EE5A03"/>
    <w:rsid w:val="00F538D0"/>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26" Type="http://schemas.openxmlformats.org/officeDocument/2006/relationships/image" Target="media/image2.png"/><Relationship Id="rId39" Type="http://schemas.openxmlformats.org/officeDocument/2006/relationships/image" Target="media/image10.png"/><Relationship Id="rId21" Type="http://schemas.openxmlformats.org/officeDocument/2006/relationships/hyperlink" Target="https://github.com/nfl/react-helmet" TargetMode="External"/><Relationship Id="rId34" Type="http://schemas.openxmlformats.org/officeDocument/2006/relationships/hyperlink" Target="https://marketplace.visualstudio.com/items?itemName=jpoissonnier.vscode-styled-components" TargetMode="External"/><Relationship Id="rId42" Type="http://schemas.openxmlformats.org/officeDocument/2006/relationships/hyperlink" Target="https://www.smooth-code.com/open-source/svgr/playground/"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platzi.com/cursos/graphql/" TargetMode="External"/><Relationship Id="rId29" Type="http://schemas.openxmlformats.org/officeDocument/2006/relationships/image" Target="media/image5.png"/><Relationship Id="rId11" Type="http://schemas.openxmlformats.org/officeDocument/2006/relationships/hyperlink" Target="https://dev.to/itsjzt/declarative-programming--react-3bh2" TargetMode="External"/><Relationship Id="rId24" Type="http://schemas.openxmlformats.org/officeDocument/2006/relationships/hyperlink" Target="https://platzi.com/cursos/deploy-now/"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8.png"/><Relationship Id="rId40" Type="http://schemas.openxmlformats.org/officeDocument/2006/relationships/hyperlink" Target="https://maketext.io/"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numbering" Target="numbering.xml"/><Relationship Id="rId61" Type="http://schemas.openxmlformats.org/officeDocument/2006/relationships/image" Target="media/image28.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developer.mozilla.org/es/docs/Web/JavaScript/Referencia/Objetos_globales/Array/map"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9.png"/><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styled-components.com/"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hyperlink" Target="https://github.com/w3c/IntersectionObserver/tree/master/polyfill" TargetMode="External"/><Relationship Id="rId20" Type="http://schemas.openxmlformats.org/officeDocument/2006/relationships/hyperlink" Target="https://www.cypress.io/" TargetMode="External"/><Relationship Id="rId41" Type="http://schemas.openxmlformats.org/officeDocument/2006/relationships/hyperlink" Target="https://jakearchibald.github.io/svgomg/" TargetMode="External"/><Relationship Id="rId54" Type="http://schemas.openxmlformats.org/officeDocument/2006/relationships/image" Target="media/image2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hyperlink" Target="https://codingwithspike.wordpress.com/2016/06/11/javascript-rest-spread-operators/" TargetMode="External"/><Relationship Id="rId49" Type="http://schemas.openxmlformats.org/officeDocument/2006/relationships/image" Target="media/image17.png"/><Relationship Id="rId57" Type="http://schemas.openxmlformats.org/officeDocument/2006/relationships/image" Target="media/image25.gif"/><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customXml/itemProps4.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11116</TotalTime>
  <Pages>18</Pages>
  <Words>3082</Words>
  <Characters>16957</Characters>
  <Application>Microsoft Office Word</Application>
  <DocSecurity>0</DocSecurity>
  <Lines>141</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129</cp:revision>
  <dcterms:created xsi:type="dcterms:W3CDTF">2020-09-17T23:57:00Z</dcterms:created>
  <dcterms:modified xsi:type="dcterms:W3CDTF">2021-02-03T03:09:00Z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